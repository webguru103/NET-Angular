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D67" w:rsidRDefault="00121D67">
      <w:pPr>
        <w:widowControl w:val="0"/>
        <w:jc w:val="left"/>
        <w:rPr>
          <w:rFonts w:cs="Arial"/>
          <w:b/>
          <w:snapToGrid w:val="0"/>
          <w:sz w:val="40"/>
          <w:szCs w:val="40"/>
          <w:lang w:val="en-US"/>
        </w:rPr>
      </w:pPr>
    </w:p>
    <w:p w:rsidR="00121D67" w:rsidRDefault="00121D67">
      <w:pPr>
        <w:widowControl w:val="0"/>
        <w:jc w:val="left"/>
        <w:rPr>
          <w:rFonts w:cs="Arial"/>
          <w:b/>
          <w:snapToGrid w:val="0"/>
          <w:sz w:val="40"/>
          <w:szCs w:val="40"/>
          <w:lang w:val="en-GB"/>
        </w:rPr>
      </w:pPr>
    </w:p>
    <w:p w:rsidR="00121D67" w:rsidRDefault="00121D67">
      <w:pPr>
        <w:widowControl w:val="0"/>
        <w:jc w:val="left"/>
        <w:rPr>
          <w:rFonts w:cs="Arial"/>
          <w:b/>
          <w:snapToGrid w:val="0"/>
          <w:sz w:val="40"/>
          <w:szCs w:val="40"/>
          <w:lang w:val="en-GB"/>
        </w:rPr>
      </w:pPr>
    </w:p>
    <w:p w:rsidR="00121D67" w:rsidRDefault="00121D67">
      <w:pPr>
        <w:widowControl w:val="0"/>
        <w:jc w:val="left"/>
        <w:rPr>
          <w:rFonts w:cs="Arial"/>
          <w:b/>
          <w:snapToGrid w:val="0"/>
          <w:sz w:val="40"/>
          <w:szCs w:val="40"/>
          <w:lang w:val="en-GB"/>
        </w:rPr>
      </w:pPr>
    </w:p>
    <w:p w:rsidR="00121D67" w:rsidRDefault="00121D67">
      <w:pPr>
        <w:widowControl w:val="0"/>
        <w:jc w:val="left"/>
        <w:rPr>
          <w:rFonts w:cs="Arial"/>
          <w:b/>
          <w:snapToGrid w:val="0"/>
          <w:sz w:val="40"/>
          <w:szCs w:val="40"/>
          <w:lang w:val="en-GB"/>
        </w:rPr>
      </w:pPr>
    </w:p>
    <w:p w:rsidR="00121D67" w:rsidRDefault="00121D67">
      <w:pPr>
        <w:widowControl w:val="0"/>
        <w:jc w:val="left"/>
        <w:rPr>
          <w:rFonts w:cs="Arial"/>
          <w:b/>
          <w:snapToGrid w:val="0"/>
          <w:sz w:val="40"/>
          <w:szCs w:val="40"/>
          <w:lang w:val="en-GB"/>
        </w:rPr>
      </w:pPr>
    </w:p>
    <w:p w:rsidR="007567DB" w:rsidRDefault="007567DB" w:rsidP="007567DB">
      <w:pPr>
        <w:widowControl w:val="0"/>
        <w:jc w:val="left"/>
        <w:rPr>
          <w:rFonts w:cs="Arial"/>
          <w:b/>
          <w:snapToGrid w:val="0"/>
          <w:sz w:val="48"/>
          <w:szCs w:val="48"/>
          <w:lang w:val="en-GB"/>
        </w:rPr>
      </w:pPr>
      <w:bookmarkStart w:id="0" w:name="OLE_LINK2"/>
      <w:r>
        <w:rPr>
          <w:rFonts w:cs="Arial"/>
          <w:b/>
          <w:snapToGrid w:val="0"/>
          <w:sz w:val="48"/>
          <w:szCs w:val="48"/>
          <w:lang w:val="en-GB"/>
        </w:rPr>
        <w:t>Siemens Gamesa Renewable Energy</w:t>
      </w:r>
    </w:p>
    <w:p w:rsidR="00803C4C" w:rsidRDefault="0083523F">
      <w:pPr>
        <w:widowControl w:val="0"/>
        <w:jc w:val="left"/>
        <w:rPr>
          <w:rFonts w:cs="Arial"/>
          <w:b/>
          <w:snapToGrid w:val="0"/>
          <w:sz w:val="48"/>
          <w:szCs w:val="48"/>
          <w:lang w:val="en-GB"/>
        </w:rPr>
      </w:pPr>
      <w:bookmarkStart w:id="1" w:name="_GoBack"/>
      <w:bookmarkEnd w:id="1"/>
      <w:r>
        <w:rPr>
          <w:rFonts w:cs="Arial"/>
          <w:b/>
          <w:snapToGrid w:val="0"/>
          <w:sz w:val="48"/>
          <w:szCs w:val="48"/>
          <w:lang w:val="en-GB"/>
        </w:rPr>
        <w:t>&lt;REPORT TITLE&gt;</w:t>
      </w:r>
    </w:p>
    <w:bookmarkEnd w:id="0"/>
    <w:p w:rsidR="00121D67" w:rsidRDefault="00121D67">
      <w:pPr>
        <w:pStyle w:val="ReportFrontTitle"/>
        <w:jc w:val="left"/>
        <w:rPr>
          <w:sz w:val="28"/>
          <w:szCs w:val="28"/>
        </w:rPr>
      </w:pPr>
    </w:p>
    <w:p w:rsidR="00121D67" w:rsidRDefault="00121D67">
      <w:pPr>
        <w:pStyle w:val="ReportFrontTitle"/>
        <w:jc w:val="left"/>
        <w:rPr>
          <w:sz w:val="28"/>
          <w:szCs w:val="28"/>
        </w:rPr>
      </w:pPr>
    </w:p>
    <w:p w:rsidR="00121D67" w:rsidRDefault="00121D67">
      <w:pPr>
        <w:pStyle w:val="ReportFrontTitle"/>
        <w:jc w:val="left"/>
        <w:rPr>
          <w:sz w:val="28"/>
          <w:szCs w:val="28"/>
        </w:rPr>
      </w:pPr>
    </w:p>
    <w:p w:rsidR="0080415D" w:rsidRDefault="00187461">
      <w:pPr>
        <w:widowControl w:val="0"/>
        <w:jc w:val="left"/>
        <w:rPr>
          <w:rStyle w:val="ReportFrontSubtitleTegnTegn"/>
          <w:sz w:val="20"/>
          <w:szCs w:val="20"/>
        </w:rPr>
      </w:pPr>
      <w:r>
        <w:rPr>
          <w:rStyle w:val="ReportFrontSubtitleTegnTegn"/>
          <w:sz w:val="20"/>
          <w:szCs w:val="20"/>
        </w:rPr>
        <w:t>Date of Inspection</w:t>
      </w:r>
      <w:r w:rsidR="00063A9C">
        <w:rPr>
          <w:rStyle w:val="ReportFrontSubtitleTegnTegn"/>
          <w:sz w:val="20"/>
          <w:szCs w:val="20"/>
        </w:rPr>
        <w:t>:</w:t>
      </w:r>
      <w:r w:rsidR="00C46A51">
        <w:rPr>
          <w:rStyle w:val="ReportFrontSubtitleTegnTegn"/>
          <w:sz w:val="20"/>
          <w:szCs w:val="20"/>
        </w:rPr>
        <w:t xml:space="preserve"> </w:t>
      </w:r>
    </w:p>
    <w:p w:rsidR="00121D67" w:rsidRDefault="0038294C">
      <w:pPr>
        <w:widowControl w:val="0"/>
        <w:jc w:val="left"/>
        <w:rPr>
          <w:rStyle w:val="ReportFrontSubtitleTegnTegn"/>
          <w:sz w:val="20"/>
          <w:szCs w:val="20"/>
        </w:rPr>
      </w:pPr>
      <w:r w:rsidRPr="0038294C">
        <w:rPr>
          <w:rStyle w:val="ReportFrontSubtitleTegnTegn"/>
          <w:sz w:val="20"/>
          <w:szCs w:val="20"/>
        </w:rPr>
        <w:t>&lt;DATE&gt;</w:t>
      </w:r>
    </w:p>
    <w:p w:rsidR="000B600C" w:rsidRDefault="000B600C">
      <w:pPr>
        <w:widowControl w:val="0"/>
        <w:jc w:val="left"/>
        <w:rPr>
          <w:rStyle w:val="ReportFrontSubtitleTegnTegn"/>
          <w:sz w:val="20"/>
          <w:szCs w:val="20"/>
        </w:rPr>
      </w:pPr>
    </w:p>
    <w:p w:rsidR="000B600C" w:rsidRDefault="000B600C">
      <w:pPr>
        <w:widowControl w:val="0"/>
        <w:jc w:val="left"/>
        <w:rPr>
          <w:rStyle w:val="ReportFrontSubtitleTegnTegn"/>
          <w:sz w:val="20"/>
          <w:szCs w:val="20"/>
        </w:rPr>
      </w:pPr>
    </w:p>
    <w:p w:rsidR="000B600C" w:rsidRPr="000B600C" w:rsidRDefault="000B600C">
      <w:pPr>
        <w:widowControl w:val="0"/>
        <w:jc w:val="left"/>
        <w:rPr>
          <w:rFonts w:cs="Arial"/>
          <w:b/>
          <w:bCs/>
          <w:snapToGrid w:val="0"/>
          <w:sz w:val="32"/>
          <w:szCs w:val="32"/>
          <w:lang w:val="en-GB"/>
        </w:rPr>
      </w:pPr>
      <w:r w:rsidRPr="000B600C">
        <w:rPr>
          <w:rFonts w:cs="Arial"/>
          <w:b/>
          <w:bCs/>
          <w:snapToGrid w:val="0"/>
          <w:sz w:val="32"/>
          <w:szCs w:val="32"/>
          <w:lang w:val="en-GB"/>
        </w:rPr>
        <w:t>&lt;SITE NAME&gt;</w:t>
      </w:r>
    </w:p>
    <w:p w:rsidR="00412D2A" w:rsidRPr="000B600C" w:rsidRDefault="008519FB" w:rsidP="00412D2A">
      <w:pPr>
        <w:widowControl w:val="0"/>
        <w:jc w:val="left"/>
        <w:rPr>
          <w:rFonts w:cs="Arial"/>
          <w:b/>
          <w:bCs/>
          <w:snapToGrid w:val="0"/>
          <w:sz w:val="32"/>
          <w:szCs w:val="32"/>
          <w:lang w:val="en-GB"/>
        </w:rPr>
      </w:pPr>
      <w:r w:rsidRPr="008519FB">
        <w:rPr>
          <w:rFonts w:cs="Arial"/>
          <w:b/>
          <w:bCs/>
          <w:snapToGrid w:val="0"/>
          <w:sz w:val="32"/>
          <w:szCs w:val="32"/>
          <w:lang w:val="en-GB"/>
        </w:rPr>
        <w:t>&lt;TURBINE&gt;</w:t>
      </w:r>
    </w:p>
    <w:p w:rsidR="00121D67" w:rsidRDefault="00121D67">
      <w:pPr>
        <w:jc w:val="left"/>
        <w:rPr>
          <w:lang w:val="en-GB"/>
        </w:rPr>
      </w:pPr>
    </w:p>
    <w:p w:rsidR="00121D67" w:rsidRPr="00B9598A" w:rsidRDefault="00063A9C">
      <w:pPr>
        <w:jc w:val="left"/>
        <w:rPr>
          <w:b/>
          <w:lang w:val="en-GB"/>
        </w:rPr>
        <w:sectPr w:rsidR="00121D67" w:rsidRPr="00B9598A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851" w:right="1134" w:bottom="851" w:left="1701" w:header="885" w:footer="397" w:gutter="0"/>
          <w:cols w:space="708"/>
          <w:noEndnote/>
          <w:docGrid w:linePitch="272"/>
        </w:sectPr>
      </w:pPr>
      <w:r>
        <w:rPr>
          <w:b/>
          <w:lang w:val="en-GB"/>
        </w:rPr>
        <w:t>&lt;ADDITIONAL ASSET INFO&gt;</w:t>
      </w:r>
    </w:p>
    <w:p w:rsidR="00121D67" w:rsidRDefault="00C46A51">
      <w:pPr>
        <w:pStyle w:val="ReportFrontSubtitle"/>
        <w:framePr w:hSpace="0" w:wrap="auto" w:vAnchor="margin" w:hAnchor="text" w:yAlign="inline"/>
        <w:jc w:val="left"/>
      </w:pPr>
      <w:r>
        <w:lastRenderedPageBreak/>
        <w:t>Contents</w:t>
      </w:r>
    </w:p>
    <w:p w:rsidR="00121D67" w:rsidRDefault="00121D67">
      <w:pPr>
        <w:jc w:val="left"/>
        <w:rPr>
          <w:snapToGrid w:val="0"/>
          <w:lang w:val="en-GB"/>
        </w:rPr>
      </w:pPr>
    </w:p>
    <w:p w:rsidR="00121D67" w:rsidRDefault="00121D67">
      <w:pPr>
        <w:jc w:val="left"/>
        <w:rPr>
          <w:snapToGrid w:val="0"/>
          <w:lang w:val="en-GB"/>
        </w:rPr>
      </w:pPr>
    </w:p>
    <w:p w:rsidR="0060728E" w:rsidRDefault="00C46A51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r>
        <w:rPr>
          <w:rFonts w:ascii="Times New Roman" w:hAnsi="Times New Roman" w:cs="Arial"/>
          <w:b w:val="0"/>
          <w:bCs w:val="0"/>
          <w:caps/>
          <w:snapToGrid w:val="0"/>
          <w:sz w:val="24"/>
          <w:szCs w:val="24"/>
        </w:rPr>
        <w:fldChar w:fldCharType="begin"/>
      </w:r>
      <w:r>
        <w:rPr>
          <w:rFonts w:ascii="Times New Roman" w:hAnsi="Times New Roman" w:cs="Arial"/>
          <w:b w:val="0"/>
          <w:bCs w:val="0"/>
          <w:caps/>
          <w:snapToGrid w:val="0"/>
          <w:sz w:val="24"/>
          <w:szCs w:val="24"/>
          <w:lang w:val="en-GB"/>
        </w:rPr>
        <w:instrText xml:space="preserve"> TOC \o "1-2" \h \z \u </w:instrText>
      </w:r>
      <w:r>
        <w:rPr>
          <w:rFonts w:ascii="Times New Roman" w:hAnsi="Times New Roman" w:cs="Arial"/>
          <w:b w:val="0"/>
          <w:bCs w:val="0"/>
          <w:caps/>
          <w:snapToGrid w:val="0"/>
          <w:sz w:val="24"/>
          <w:szCs w:val="24"/>
        </w:rPr>
        <w:fldChar w:fldCharType="separate"/>
      </w:r>
      <w:hyperlink w:anchor="_Toc467488855" w:history="1">
        <w:r w:rsidR="0060728E" w:rsidRPr="009B0144">
          <w:rPr>
            <w:rStyle w:val="Hiperveza"/>
            <w:noProof/>
          </w:rPr>
          <w:t>1.</w:t>
        </w:r>
        <w:r w:rsidR="0060728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60728E" w:rsidRPr="009B0144">
          <w:rPr>
            <w:rStyle w:val="Hiperveza"/>
            <w:noProof/>
          </w:rPr>
          <w:t>Scope of Report</w:t>
        </w:r>
        <w:r w:rsidR="0060728E">
          <w:rPr>
            <w:noProof/>
            <w:webHidden/>
          </w:rPr>
          <w:tab/>
        </w:r>
        <w:r w:rsidR="0060728E">
          <w:rPr>
            <w:noProof/>
            <w:webHidden/>
          </w:rPr>
          <w:fldChar w:fldCharType="begin"/>
        </w:r>
        <w:r w:rsidR="0060728E">
          <w:rPr>
            <w:noProof/>
            <w:webHidden/>
          </w:rPr>
          <w:instrText xml:space="preserve"> PAGEREF _Toc467488855 \h </w:instrText>
        </w:r>
        <w:r w:rsidR="0060728E">
          <w:rPr>
            <w:noProof/>
            <w:webHidden/>
          </w:rPr>
        </w:r>
        <w:r w:rsidR="0060728E">
          <w:rPr>
            <w:noProof/>
            <w:webHidden/>
          </w:rPr>
          <w:fldChar w:fldCharType="separate"/>
        </w:r>
        <w:r w:rsidR="0060728E">
          <w:rPr>
            <w:noProof/>
            <w:webHidden/>
          </w:rPr>
          <w:t>3</w:t>
        </w:r>
        <w:r w:rsidR="0060728E">
          <w:rPr>
            <w:noProof/>
            <w:webHidden/>
          </w:rPr>
          <w:fldChar w:fldCharType="end"/>
        </w:r>
      </w:hyperlink>
    </w:p>
    <w:p w:rsidR="0060728E" w:rsidRDefault="00EF25B9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467488856" w:history="1">
        <w:r w:rsidR="0060728E" w:rsidRPr="009B0144">
          <w:rPr>
            <w:rStyle w:val="Hiperveza"/>
            <w:noProof/>
          </w:rPr>
          <w:t>2.</w:t>
        </w:r>
        <w:r w:rsidR="0060728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60728E" w:rsidRPr="009B0144">
          <w:rPr>
            <w:rStyle w:val="Hiperveza"/>
            <w:noProof/>
          </w:rPr>
          <w:t>Findings summary of the whole windfarm</w:t>
        </w:r>
        <w:r w:rsidR="0060728E">
          <w:rPr>
            <w:noProof/>
            <w:webHidden/>
          </w:rPr>
          <w:tab/>
        </w:r>
        <w:r w:rsidR="0060728E">
          <w:rPr>
            <w:noProof/>
            <w:webHidden/>
          </w:rPr>
          <w:fldChar w:fldCharType="begin"/>
        </w:r>
        <w:r w:rsidR="0060728E">
          <w:rPr>
            <w:noProof/>
            <w:webHidden/>
          </w:rPr>
          <w:instrText xml:space="preserve"> PAGEREF _Toc467488856 \h </w:instrText>
        </w:r>
        <w:r w:rsidR="0060728E">
          <w:rPr>
            <w:noProof/>
            <w:webHidden/>
          </w:rPr>
        </w:r>
        <w:r w:rsidR="0060728E">
          <w:rPr>
            <w:noProof/>
            <w:webHidden/>
          </w:rPr>
          <w:fldChar w:fldCharType="separate"/>
        </w:r>
        <w:r w:rsidR="0060728E">
          <w:rPr>
            <w:noProof/>
            <w:webHidden/>
          </w:rPr>
          <w:t>3</w:t>
        </w:r>
        <w:r w:rsidR="0060728E">
          <w:rPr>
            <w:noProof/>
            <w:webHidden/>
          </w:rPr>
          <w:fldChar w:fldCharType="end"/>
        </w:r>
      </w:hyperlink>
    </w:p>
    <w:p w:rsidR="0060728E" w:rsidRDefault="00EF25B9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467488857" w:history="1">
        <w:r w:rsidR="0060728E" w:rsidRPr="009B0144">
          <w:rPr>
            <w:rStyle w:val="Hiperveza"/>
            <w:noProof/>
            <w:lang w:val="en-GB"/>
          </w:rPr>
          <w:t>3.</w:t>
        </w:r>
        <w:r w:rsidR="0060728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60728E" w:rsidRPr="009B0144">
          <w:rPr>
            <w:rStyle w:val="Hiperveza"/>
            <w:noProof/>
          </w:rPr>
          <w:t>Findings of the whole windfarm</w:t>
        </w:r>
        <w:r w:rsidR="0060728E">
          <w:rPr>
            <w:noProof/>
            <w:webHidden/>
          </w:rPr>
          <w:tab/>
        </w:r>
        <w:r w:rsidR="0060728E">
          <w:rPr>
            <w:noProof/>
            <w:webHidden/>
          </w:rPr>
          <w:fldChar w:fldCharType="begin"/>
        </w:r>
        <w:r w:rsidR="0060728E">
          <w:rPr>
            <w:noProof/>
            <w:webHidden/>
          </w:rPr>
          <w:instrText xml:space="preserve"> PAGEREF _Toc467488857 \h </w:instrText>
        </w:r>
        <w:r w:rsidR="0060728E">
          <w:rPr>
            <w:noProof/>
            <w:webHidden/>
          </w:rPr>
        </w:r>
        <w:r w:rsidR="0060728E">
          <w:rPr>
            <w:noProof/>
            <w:webHidden/>
          </w:rPr>
          <w:fldChar w:fldCharType="separate"/>
        </w:r>
        <w:r w:rsidR="0060728E">
          <w:rPr>
            <w:noProof/>
            <w:webHidden/>
          </w:rPr>
          <w:t>3</w:t>
        </w:r>
        <w:r w:rsidR="0060728E">
          <w:rPr>
            <w:noProof/>
            <w:webHidden/>
          </w:rPr>
          <w:fldChar w:fldCharType="end"/>
        </w:r>
      </w:hyperlink>
    </w:p>
    <w:p w:rsidR="00121D67" w:rsidRDefault="00C46A51">
      <w:pPr>
        <w:jc w:val="left"/>
        <w:rPr>
          <w:snapToGrid w:val="0"/>
        </w:rPr>
      </w:pPr>
      <w:r>
        <w:rPr>
          <w:rFonts w:ascii="Times New Roman" w:hAnsi="Times New Roman" w:cs="Arial"/>
          <w:b/>
          <w:bCs/>
          <w:caps/>
          <w:snapToGrid w:val="0"/>
          <w:sz w:val="24"/>
          <w:szCs w:val="24"/>
        </w:rPr>
        <w:fldChar w:fldCharType="end"/>
      </w:r>
    </w:p>
    <w:p w:rsidR="00121D67" w:rsidRDefault="00121D67">
      <w:pPr>
        <w:jc w:val="left"/>
        <w:rPr>
          <w:snapToGrid w:val="0"/>
        </w:rPr>
      </w:pPr>
    </w:p>
    <w:p w:rsidR="00121D67" w:rsidRDefault="00121D67">
      <w:pPr>
        <w:jc w:val="left"/>
        <w:rPr>
          <w:snapToGrid w:val="0"/>
        </w:rPr>
      </w:pPr>
    </w:p>
    <w:p w:rsidR="00121D67" w:rsidRDefault="00121D67">
      <w:pPr>
        <w:jc w:val="left"/>
        <w:rPr>
          <w:snapToGrid w:val="0"/>
        </w:rPr>
      </w:pPr>
    </w:p>
    <w:p w:rsidR="00121D67" w:rsidRDefault="00C46A51">
      <w:pPr>
        <w:pStyle w:val="ReportFrontSubtitle"/>
        <w:framePr w:hSpace="0" w:wrap="auto" w:vAnchor="margin" w:hAnchor="text" w:yAlign="inline"/>
        <w:jc w:val="left"/>
      </w:pPr>
      <w:r>
        <w:t>Appendices</w:t>
      </w:r>
    </w:p>
    <w:p w:rsidR="00121D67" w:rsidRDefault="00121D67">
      <w:pPr>
        <w:jc w:val="left"/>
        <w:rPr>
          <w:snapToGrid w:val="0"/>
          <w:lang w:val="en-GB"/>
        </w:rPr>
      </w:pPr>
    </w:p>
    <w:p w:rsidR="00121D67" w:rsidRDefault="00121D67">
      <w:pPr>
        <w:jc w:val="left"/>
        <w:rPr>
          <w:snapToGrid w:val="0"/>
          <w:lang w:val="en-GB"/>
        </w:rPr>
      </w:pPr>
    </w:p>
    <w:p w:rsidR="00121D67" w:rsidRDefault="00121D67">
      <w:pPr>
        <w:numPr>
          <w:ilvl w:val="0"/>
          <w:numId w:val="1"/>
        </w:numPr>
        <w:jc w:val="left"/>
        <w:rPr>
          <w:bCs/>
          <w:snapToGrid w:val="0"/>
          <w:lang w:val="en-GB"/>
        </w:rPr>
      </w:pPr>
    </w:p>
    <w:p w:rsidR="00121D67" w:rsidRDefault="00121D67">
      <w:pPr>
        <w:jc w:val="left"/>
        <w:rPr>
          <w:snapToGrid w:val="0"/>
          <w:lang w:val="en-GB"/>
        </w:rPr>
      </w:pPr>
    </w:p>
    <w:p w:rsidR="00121D67" w:rsidRDefault="00121D67">
      <w:pPr>
        <w:jc w:val="left"/>
        <w:rPr>
          <w:snapToGrid w:val="0"/>
          <w:lang w:val="en-GB"/>
        </w:rPr>
      </w:pPr>
    </w:p>
    <w:p w:rsidR="00121D67" w:rsidRDefault="00121D67">
      <w:pPr>
        <w:jc w:val="left"/>
        <w:rPr>
          <w:snapToGrid w:val="0"/>
          <w:lang w:val="en-GB"/>
        </w:rPr>
      </w:pPr>
    </w:p>
    <w:p w:rsidR="00121D67" w:rsidRDefault="00121D67">
      <w:pPr>
        <w:jc w:val="left"/>
        <w:rPr>
          <w:snapToGrid w:val="0"/>
          <w:lang w:val="en-GB"/>
        </w:rPr>
      </w:pPr>
    </w:p>
    <w:tbl>
      <w:tblPr>
        <w:tblpPr w:leftFromText="141" w:rightFromText="141" w:vertAnchor="text" w:horzAnchor="margin" w:tblpX="114" w:tblpY="9"/>
        <w:tblW w:w="89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98"/>
        <w:gridCol w:w="1053"/>
        <w:gridCol w:w="5745"/>
        <w:gridCol w:w="1462"/>
      </w:tblGrid>
      <w:tr w:rsidR="00121D67">
        <w:trPr>
          <w:trHeight w:hRule="exact" w:val="227"/>
        </w:trPr>
        <w:tc>
          <w:tcPr>
            <w:tcW w:w="698" w:type="dxa"/>
            <w:shd w:val="clear" w:color="auto" w:fill="auto"/>
            <w:noWrap/>
            <w:vAlign w:val="center"/>
          </w:tcPr>
          <w:p w:rsidR="00121D67" w:rsidRDefault="00C46A51">
            <w:pPr>
              <w:pStyle w:val="ReportFrontSubtitle"/>
              <w:framePr w:hSpace="0" w:wrap="auto" w:vAnchor="margin" w:hAnchor="text" w:yAlign="inline"/>
              <w:jc w:val="left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Rev. no.</w:t>
            </w:r>
          </w:p>
        </w:tc>
        <w:tc>
          <w:tcPr>
            <w:tcW w:w="1053" w:type="dxa"/>
            <w:shd w:val="clear" w:color="auto" w:fill="auto"/>
            <w:noWrap/>
            <w:vAlign w:val="center"/>
          </w:tcPr>
          <w:p w:rsidR="00121D67" w:rsidRDefault="00C46A51">
            <w:pPr>
              <w:pStyle w:val="ReportFrontSubtitle"/>
              <w:framePr w:hSpace="0" w:wrap="auto" w:vAnchor="margin" w:hAnchor="text" w:yAlign="inline"/>
              <w:jc w:val="left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Rev. date</w:t>
            </w:r>
          </w:p>
        </w:tc>
        <w:tc>
          <w:tcPr>
            <w:tcW w:w="5745" w:type="dxa"/>
            <w:shd w:val="clear" w:color="auto" w:fill="auto"/>
            <w:noWrap/>
            <w:vAlign w:val="center"/>
          </w:tcPr>
          <w:p w:rsidR="00121D67" w:rsidRDefault="00C46A51">
            <w:pPr>
              <w:pStyle w:val="ReportFrontSubtitle"/>
              <w:framePr w:hSpace="0" w:wrap="auto" w:vAnchor="margin" w:hAnchor="text" w:yAlign="inline"/>
              <w:jc w:val="left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Changes</w:t>
            </w:r>
          </w:p>
        </w:tc>
        <w:tc>
          <w:tcPr>
            <w:tcW w:w="1462" w:type="dxa"/>
            <w:shd w:val="clear" w:color="auto" w:fill="auto"/>
            <w:noWrap/>
            <w:vAlign w:val="center"/>
          </w:tcPr>
          <w:p w:rsidR="00121D67" w:rsidRDefault="00C46A51">
            <w:pPr>
              <w:pStyle w:val="ReportFrontSubtitle"/>
              <w:framePr w:hSpace="0" w:wrap="auto" w:vAnchor="margin" w:hAnchor="text" w:yAlign="inline"/>
              <w:jc w:val="left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Resp.</w:t>
            </w:r>
          </w:p>
        </w:tc>
      </w:tr>
      <w:tr w:rsidR="00121D67">
        <w:trPr>
          <w:trHeight w:hRule="exact" w:val="227"/>
        </w:trPr>
        <w:tc>
          <w:tcPr>
            <w:tcW w:w="698" w:type="dxa"/>
            <w:shd w:val="clear" w:color="auto" w:fill="auto"/>
            <w:noWrap/>
            <w:vAlign w:val="center"/>
          </w:tcPr>
          <w:p w:rsidR="00121D67" w:rsidRDefault="00121D67">
            <w:pPr>
              <w:pStyle w:val="ReportFrontSubtitle"/>
              <w:framePr w:hSpace="0" w:wrap="auto" w:vAnchor="margin" w:hAnchor="text" w:yAlign="inline"/>
              <w:jc w:val="left"/>
              <w:rPr>
                <w:b w:val="0"/>
                <w:sz w:val="16"/>
                <w:szCs w:val="16"/>
              </w:rPr>
            </w:pPr>
          </w:p>
        </w:tc>
        <w:tc>
          <w:tcPr>
            <w:tcW w:w="1053" w:type="dxa"/>
            <w:shd w:val="clear" w:color="auto" w:fill="auto"/>
            <w:noWrap/>
            <w:vAlign w:val="center"/>
          </w:tcPr>
          <w:p w:rsidR="00121D67" w:rsidRDefault="00121D67">
            <w:pPr>
              <w:pStyle w:val="ReportFrontSubtitle"/>
              <w:framePr w:hSpace="0" w:wrap="auto" w:vAnchor="margin" w:hAnchor="text" w:yAlign="inline"/>
              <w:jc w:val="left"/>
              <w:rPr>
                <w:b w:val="0"/>
                <w:sz w:val="16"/>
                <w:szCs w:val="16"/>
              </w:rPr>
            </w:pPr>
          </w:p>
        </w:tc>
        <w:tc>
          <w:tcPr>
            <w:tcW w:w="5745" w:type="dxa"/>
            <w:shd w:val="clear" w:color="auto" w:fill="auto"/>
            <w:noWrap/>
            <w:vAlign w:val="center"/>
          </w:tcPr>
          <w:p w:rsidR="00121D67" w:rsidRDefault="00121D67">
            <w:pPr>
              <w:pStyle w:val="ReportFrontSubtitle"/>
              <w:framePr w:hSpace="0" w:wrap="auto" w:vAnchor="margin" w:hAnchor="text" w:yAlign="inline"/>
              <w:jc w:val="left"/>
              <w:rPr>
                <w:b w:val="0"/>
                <w:sz w:val="16"/>
                <w:szCs w:val="16"/>
              </w:rPr>
            </w:pPr>
          </w:p>
        </w:tc>
        <w:tc>
          <w:tcPr>
            <w:tcW w:w="1462" w:type="dxa"/>
            <w:shd w:val="clear" w:color="auto" w:fill="auto"/>
            <w:noWrap/>
            <w:vAlign w:val="center"/>
          </w:tcPr>
          <w:p w:rsidR="00121D67" w:rsidRDefault="00121D67">
            <w:pPr>
              <w:pStyle w:val="ReportFrontSubtitle"/>
              <w:framePr w:hSpace="0" w:wrap="auto" w:vAnchor="margin" w:hAnchor="text" w:yAlign="inline"/>
              <w:jc w:val="left"/>
              <w:rPr>
                <w:b w:val="0"/>
                <w:sz w:val="16"/>
                <w:szCs w:val="16"/>
              </w:rPr>
            </w:pPr>
          </w:p>
        </w:tc>
      </w:tr>
      <w:tr w:rsidR="00121D67">
        <w:trPr>
          <w:trHeight w:hRule="exact" w:val="227"/>
        </w:trPr>
        <w:tc>
          <w:tcPr>
            <w:tcW w:w="698" w:type="dxa"/>
            <w:shd w:val="clear" w:color="auto" w:fill="auto"/>
            <w:noWrap/>
            <w:vAlign w:val="center"/>
          </w:tcPr>
          <w:p w:rsidR="00121D67" w:rsidRDefault="00121D67">
            <w:pPr>
              <w:pStyle w:val="ReportFrontSubtitle"/>
              <w:framePr w:hSpace="0" w:wrap="auto" w:vAnchor="margin" w:hAnchor="text" w:yAlign="inline"/>
              <w:jc w:val="left"/>
              <w:rPr>
                <w:b w:val="0"/>
                <w:sz w:val="16"/>
                <w:szCs w:val="16"/>
              </w:rPr>
            </w:pPr>
          </w:p>
        </w:tc>
        <w:tc>
          <w:tcPr>
            <w:tcW w:w="1053" w:type="dxa"/>
            <w:shd w:val="clear" w:color="auto" w:fill="auto"/>
            <w:noWrap/>
            <w:vAlign w:val="center"/>
          </w:tcPr>
          <w:p w:rsidR="00121D67" w:rsidRDefault="00121D67">
            <w:pPr>
              <w:pStyle w:val="ReportFrontSubtitle"/>
              <w:framePr w:hSpace="0" w:wrap="auto" w:vAnchor="margin" w:hAnchor="text" w:yAlign="inline"/>
              <w:jc w:val="left"/>
              <w:rPr>
                <w:b w:val="0"/>
                <w:sz w:val="16"/>
                <w:szCs w:val="16"/>
              </w:rPr>
            </w:pPr>
          </w:p>
        </w:tc>
        <w:tc>
          <w:tcPr>
            <w:tcW w:w="5745" w:type="dxa"/>
            <w:shd w:val="clear" w:color="auto" w:fill="auto"/>
            <w:noWrap/>
            <w:vAlign w:val="center"/>
          </w:tcPr>
          <w:p w:rsidR="00121D67" w:rsidRDefault="00121D67">
            <w:pPr>
              <w:pStyle w:val="ReportFrontSubtitle"/>
              <w:framePr w:hSpace="0" w:wrap="auto" w:vAnchor="margin" w:hAnchor="text" w:yAlign="inline"/>
              <w:jc w:val="left"/>
              <w:rPr>
                <w:b w:val="0"/>
                <w:sz w:val="16"/>
                <w:szCs w:val="16"/>
              </w:rPr>
            </w:pPr>
          </w:p>
        </w:tc>
        <w:tc>
          <w:tcPr>
            <w:tcW w:w="1462" w:type="dxa"/>
            <w:shd w:val="clear" w:color="auto" w:fill="auto"/>
            <w:noWrap/>
            <w:vAlign w:val="center"/>
          </w:tcPr>
          <w:p w:rsidR="00121D67" w:rsidRDefault="00121D67">
            <w:pPr>
              <w:pStyle w:val="ReportFrontSubtitle"/>
              <w:framePr w:hSpace="0" w:wrap="auto" w:vAnchor="margin" w:hAnchor="text" w:yAlign="inline"/>
              <w:jc w:val="left"/>
              <w:rPr>
                <w:b w:val="0"/>
                <w:sz w:val="16"/>
                <w:szCs w:val="16"/>
              </w:rPr>
            </w:pPr>
          </w:p>
        </w:tc>
      </w:tr>
    </w:tbl>
    <w:p w:rsidR="00121D67" w:rsidRDefault="00121D67">
      <w:pPr>
        <w:jc w:val="left"/>
        <w:rPr>
          <w:snapToGrid w:val="0"/>
          <w:lang w:val="en-GB"/>
        </w:rPr>
      </w:pPr>
    </w:p>
    <w:p w:rsidR="00121D67" w:rsidRDefault="00C46A51" w:rsidP="0060728E">
      <w:pPr>
        <w:pStyle w:val="Naslov1"/>
      </w:pPr>
      <w:r>
        <w:rPr>
          <w:lang w:val="en-GB"/>
        </w:rPr>
        <w:br w:type="page"/>
      </w:r>
      <w:bookmarkStart w:id="11" w:name="_Toc467488855"/>
      <w:r w:rsidR="0060728E">
        <w:lastRenderedPageBreak/>
        <w:t>Scope of Report</w:t>
      </w:r>
      <w:bookmarkEnd w:id="11"/>
    </w:p>
    <w:p w:rsidR="00231531" w:rsidRPr="00231531" w:rsidRDefault="00077310" w:rsidP="00077310">
      <w:pPr>
        <w:pStyle w:val="Naslov1"/>
      </w:pPr>
      <w:bookmarkStart w:id="12" w:name="link_findings_summary"/>
      <w:r w:rsidRPr="00077310">
        <w:t>Summary of findings for the whole wind farm</w:t>
      </w:r>
      <w:bookmarkEnd w:id="12"/>
    </w:p>
    <w:sectPr w:rsidR="00231531" w:rsidRPr="00231531">
      <w:pgSz w:w="11907" w:h="16840" w:code="9"/>
      <w:pgMar w:top="851" w:right="1134" w:bottom="851" w:left="1701" w:header="885" w:footer="397" w:gutter="0"/>
      <w:cols w:space="708"/>
      <w:formProt w:val="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5B9" w:rsidRDefault="00EF25B9">
      <w:r>
        <w:separator/>
      </w:r>
    </w:p>
  </w:endnote>
  <w:endnote w:type="continuationSeparator" w:id="0">
    <w:p w:rsidR="00EF25B9" w:rsidRDefault="00EF2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D67" w:rsidRDefault="00121D67">
    <w:pPr>
      <w:pStyle w:val="Podnojestranice"/>
    </w:pPr>
  </w:p>
  <w:tbl>
    <w:tblPr>
      <w:tblW w:w="9000" w:type="dxa"/>
      <w:tblBorders>
        <w:top w:val="single" w:sz="4" w:space="0" w:color="auto"/>
      </w:tblBorders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3467"/>
      <w:gridCol w:w="5533"/>
    </w:tblGrid>
    <w:tr w:rsidR="00121D67">
      <w:trPr>
        <w:trHeight w:val="567"/>
      </w:trPr>
      <w:tc>
        <w:tcPr>
          <w:tcW w:w="3467" w:type="dxa"/>
          <w:shd w:val="clear" w:color="auto" w:fill="auto"/>
          <w:tcMar>
            <w:left w:w="0" w:type="dxa"/>
            <w:right w:w="0" w:type="dxa"/>
          </w:tcMar>
        </w:tcPr>
        <w:p w:rsidR="00121D67" w:rsidRDefault="00121D67">
          <w:pPr>
            <w:rPr>
              <w:rFonts w:cs="Arial"/>
              <w:b/>
              <w:sz w:val="8"/>
              <w:szCs w:val="8"/>
            </w:rPr>
          </w:pPr>
        </w:p>
        <w:p w:rsidR="00121D67" w:rsidRDefault="00C46A51">
          <w:pPr>
            <w:rPr>
              <w:rFonts w:cs="Arial"/>
              <w:b/>
              <w:sz w:val="18"/>
              <w:szCs w:val="16"/>
              <w:lang w:val="en-GB"/>
            </w:rPr>
          </w:pPr>
          <w:r>
            <w:rPr>
              <w:rFonts w:cs="Arial"/>
              <w:b/>
              <w:sz w:val="18"/>
              <w:szCs w:val="16"/>
              <w:lang w:val="en-GB"/>
            </w:rPr>
            <w:t xml:space="preserve">Siemens </w:t>
          </w:r>
          <w:r w:rsidR="009F7C9C">
            <w:rPr>
              <w:rFonts w:cs="Arial"/>
              <w:b/>
              <w:sz w:val="18"/>
              <w:szCs w:val="16"/>
              <w:lang w:val="en-GB"/>
            </w:rPr>
            <w:t>Gamesa Renewable Energy</w:t>
          </w:r>
        </w:p>
        <w:p w:rsidR="00121D67" w:rsidRDefault="00C46A51">
          <w:pPr>
            <w:rPr>
              <w:rFonts w:cs="Arial"/>
              <w:sz w:val="16"/>
              <w:szCs w:val="16"/>
              <w:lang w:val="en-GB"/>
            </w:rPr>
          </w:pPr>
          <w:r>
            <w:rPr>
              <w:rFonts w:cs="Arial"/>
              <w:sz w:val="16"/>
              <w:szCs w:val="16"/>
              <w:lang w:val="en-GB"/>
            </w:rPr>
            <w:t>© All Rights Reserved 2013</w:t>
          </w:r>
        </w:p>
      </w:tc>
      <w:tc>
        <w:tcPr>
          <w:tcW w:w="5533" w:type="dxa"/>
          <w:shd w:val="clear" w:color="auto" w:fill="auto"/>
        </w:tcPr>
        <w:p w:rsidR="00121D67" w:rsidRDefault="00121D67">
          <w:pPr>
            <w:jc w:val="right"/>
            <w:rPr>
              <w:rFonts w:cs="Arial"/>
              <w:b/>
              <w:sz w:val="8"/>
              <w:szCs w:val="8"/>
              <w:lang w:val="en-GB"/>
            </w:rPr>
          </w:pPr>
        </w:p>
        <w:p w:rsidR="00121D67" w:rsidRDefault="00C46A51">
          <w:pPr>
            <w:jc w:val="right"/>
            <w:rPr>
              <w:rFonts w:cs="Arial"/>
              <w:sz w:val="16"/>
              <w:szCs w:val="16"/>
              <w:lang w:val="en-GB"/>
            </w:rPr>
          </w:pP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  <w:lang w:val="en-GB"/>
            </w:rPr>
            <w:instrText xml:space="preserve"> PAGE  \* Arabic  \* MERGEFORMAT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7567DB">
            <w:rPr>
              <w:rFonts w:cs="Arial"/>
              <w:noProof/>
              <w:sz w:val="16"/>
              <w:szCs w:val="16"/>
              <w:lang w:val="en-GB"/>
            </w:rPr>
            <w:t>3</w:t>
          </w:r>
          <w:r>
            <w:rPr>
              <w:rFonts w:cs="Arial"/>
              <w:sz w:val="16"/>
              <w:szCs w:val="16"/>
            </w:rPr>
            <w:fldChar w:fldCharType="end"/>
          </w:r>
          <w:r>
            <w:rPr>
              <w:rFonts w:cs="Arial"/>
              <w:sz w:val="16"/>
              <w:szCs w:val="16"/>
              <w:lang w:val="en-GB"/>
            </w:rPr>
            <w:t xml:space="preserve"> / </w:t>
          </w: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  <w:lang w:val="en-GB"/>
            </w:rPr>
            <w:instrText xml:space="preserve"> NUMPAGES   \* MERGEFORMAT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7567DB">
            <w:rPr>
              <w:rFonts w:cs="Arial"/>
              <w:noProof/>
              <w:sz w:val="16"/>
              <w:szCs w:val="16"/>
              <w:lang w:val="en-GB"/>
            </w:rPr>
            <w:t>3</w:t>
          </w:r>
          <w:r>
            <w:rPr>
              <w:rFonts w:cs="Arial"/>
              <w:sz w:val="16"/>
              <w:szCs w:val="16"/>
            </w:rPr>
            <w:fldChar w:fldCharType="end"/>
          </w:r>
        </w:p>
        <w:p w:rsidR="00121D67" w:rsidRDefault="00C46A51">
          <w:pPr>
            <w:jc w:val="right"/>
            <w:rPr>
              <w:rFonts w:cs="Arial"/>
              <w:sz w:val="16"/>
              <w:szCs w:val="16"/>
            </w:rPr>
          </w:pPr>
          <w:r>
            <w:rPr>
              <w:sz w:val="16"/>
              <w:szCs w:val="16"/>
              <w:lang w:val="en-GB"/>
            </w:rPr>
            <w:fldChar w:fldCharType="begin"/>
          </w:r>
          <w:r>
            <w:rPr>
              <w:sz w:val="16"/>
              <w:szCs w:val="16"/>
            </w:rPr>
            <w:instrText xml:space="preserve"> FILENAME   \* MERGEFORMAT </w:instrText>
          </w:r>
          <w:r>
            <w:rPr>
              <w:sz w:val="16"/>
              <w:szCs w:val="16"/>
              <w:lang w:val="en-GB"/>
            </w:rPr>
            <w:fldChar w:fldCharType="separate"/>
          </w:r>
          <w:r>
            <w:rPr>
              <w:noProof/>
              <w:sz w:val="16"/>
              <w:szCs w:val="16"/>
            </w:rPr>
            <w:t>Document1</w:t>
          </w:r>
          <w:r>
            <w:rPr>
              <w:sz w:val="16"/>
              <w:szCs w:val="16"/>
              <w:lang w:val="en-GB"/>
            </w:rPr>
            <w:fldChar w:fldCharType="end"/>
          </w:r>
        </w:p>
      </w:tc>
    </w:tr>
  </w:tbl>
  <w:p w:rsidR="00121D67" w:rsidRDefault="00121D67">
    <w:pPr>
      <w:pStyle w:val="Podnojestranic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Ind w:w="108" w:type="dxa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686"/>
      <w:gridCol w:w="5953"/>
    </w:tblGrid>
    <w:tr w:rsidR="00121D67">
      <w:trPr>
        <w:trHeight w:val="1658"/>
      </w:trPr>
      <w:tc>
        <w:tcPr>
          <w:tcW w:w="3686" w:type="dxa"/>
          <w:shd w:val="clear" w:color="auto" w:fill="auto"/>
          <w:vAlign w:val="bottom"/>
        </w:tcPr>
        <w:p w:rsidR="00121D67" w:rsidRDefault="00C46A51">
          <w:pPr>
            <w:ind w:left="-108"/>
            <w:rPr>
              <w:rFonts w:cs="Arial"/>
              <w:b/>
              <w:lang w:val="en-GB"/>
            </w:rPr>
          </w:pPr>
          <w:r>
            <w:rPr>
              <w:rFonts w:cs="Arial"/>
              <w:b/>
              <w:lang w:val="en-GB"/>
            </w:rPr>
            <w:t>Siemens Wind Power A/S</w:t>
          </w:r>
        </w:p>
        <w:p w:rsidR="00121D67" w:rsidRDefault="00C46A51">
          <w:pPr>
            <w:ind w:left="-108"/>
            <w:rPr>
              <w:rFonts w:cs="Arial"/>
              <w:sz w:val="16"/>
              <w:szCs w:val="16"/>
              <w:lang w:val="en-GB"/>
            </w:rPr>
          </w:pPr>
          <w:r>
            <w:rPr>
              <w:rFonts w:cs="Arial"/>
              <w:sz w:val="16"/>
              <w:szCs w:val="16"/>
              <w:lang w:val="en-GB"/>
            </w:rPr>
            <w:t>©  All Rights Reserved 2005</w:t>
          </w:r>
        </w:p>
      </w:tc>
      <w:tc>
        <w:tcPr>
          <w:tcW w:w="5953" w:type="dxa"/>
          <w:shd w:val="clear" w:color="auto" w:fill="auto"/>
          <w:vAlign w:val="bottom"/>
        </w:tcPr>
        <w:p w:rsidR="00121D67" w:rsidRDefault="00121D67">
          <w:pPr>
            <w:pStyle w:val="Zaglavljestranice"/>
            <w:tabs>
              <w:tab w:val="clear" w:pos="4819"/>
              <w:tab w:val="clear" w:pos="9638"/>
              <w:tab w:val="left" w:pos="9072"/>
            </w:tabs>
            <w:ind w:right="-108"/>
            <w:jc w:val="right"/>
            <w:rPr>
              <w:b/>
              <w:bCs/>
              <w:lang w:val="en-GB"/>
            </w:rPr>
          </w:pPr>
        </w:p>
        <w:p w:rsidR="00121D67" w:rsidRDefault="00C46A51">
          <w:pPr>
            <w:pStyle w:val="Zaglavljestranice"/>
            <w:tabs>
              <w:tab w:val="clear" w:pos="4819"/>
              <w:tab w:val="clear" w:pos="9638"/>
              <w:tab w:val="left" w:pos="9072"/>
            </w:tabs>
            <w:ind w:right="-108"/>
            <w:jc w:val="right"/>
            <w:rPr>
              <w:b/>
              <w:bCs/>
              <w:lang w:val="en-GB"/>
            </w:rPr>
          </w:pPr>
          <w:r>
            <w:rPr>
              <w:b/>
              <w:bCs/>
              <w:lang w:val="en-GB"/>
            </w:rPr>
            <w:t>Siemens Wind Power A/S</w:t>
          </w:r>
        </w:p>
        <w:p w:rsidR="00121D67" w:rsidRDefault="00C46A51">
          <w:pPr>
            <w:pStyle w:val="Zaglavljestranice"/>
            <w:tabs>
              <w:tab w:val="clear" w:pos="4819"/>
              <w:tab w:val="clear" w:pos="9638"/>
              <w:tab w:val="left" w:pos="9072"/>
            </w:tabs>
            <w:ind w:right="-108"/>
            <w:jc w:val="right"/>
            <w:rPr>
              <w:color w:val="000000"/>
              <w:sz w:val="14"/>
              <w:szCs w:val="14"/>
              <w:lang w:val="en-GB"/>
            </w:rPr>
          </w:pPr>
          <w:r>
            <w:rPr>
              <w:color w:val="000000"/>
              <w:sz w:val="14"/>
              <w:szCs w:val="14"/>
              <w:lang w:val="en-GB"/>
            </w:rPr>
            <w:t>CVR no. 76 48 62 12</w:t>
          </w:r>
        </w:p>
        <w:p w:rsidR="00121D67" w:rsidRDefault="00C46A51">
          <w:pPr>
            <w:pStyle w:val="Zaglavljestranice"/>
            <w:tabs>
              <w:tab w:val="clear" w:pos="4819"/>
              <w:tab w:val="clear" w:pos="9638"/>
              <w:tab w:val="left" w:pos="9072"/>
            </w:tabs>
            <w:ind w:right="-108"/>
            <w:jc w:val="right"/>
            <w:rPr>
              <w:color w:val="000000"/>
              <w:sz w:val="14"/>
              <w:szCs w:val="14"/>
            </w:rPr>
          </w:pPr>
          <w:r>
            <w:rPr>
              <w:color w:val="000000"/>
              <w:sz w:val="14"/>
              <w:szCs w:val="14"/>
            </w:rPr>
            <w:t>Borupvej 16</w:t>
          </w:r>
        </w:p>
        <w:p w:rsidR="00121D67" w:rsidRDefault="00C46A51">
          <w:pPr>
            <w:pStyle w:val="Zaglavljestranice"/>
            <w:tabs>
              <w:tab w:val="clear" w:pos="4819"/>
              <w:tab w:val="clear" w:pos="9638"/>
              <w:tab w:val="left" w:pos="9072"/>
            </w:tabs>
            <w:ind w:right="-108"/>
            <w:jc w:val="right"/>
            <w:rPr>
              <w:color w:val="000000"/>
              <w:sz w:val="14"/>
              <w:szCs w:val="14"/>
            </w:rPr>
          </w:pPr>
          <w:r>
            <w:rPr>
              <w:color w:val="000000"/>
              <w:sz w:val="14"/>
              <w:szCs w:val="14"/>
            </w:rPr>
            <w:t xml:space="preserve">Box 171 </w:t>
          </w:r>
        </w:p>
        <w:p w:rsidR="00121D67" w:rsidRDefault="00C46A51">
          <w:pPr>
            <w:pStyle w:val="Zaglavljestranice"/>
            <w:tabs>
              <w:tab w:val="clear" w:pos="4819"/>
              <w:tab w:val="clear" w:pos="9638"/>
              <w:tab w:val="left" w:pos="9072"/>
            </w:tabs>
            <w:ind w:right="-108"/>
            <w:jc w:val="right"/>
            <w:rPr>
              <w:color w:val="000000"/>
              <w:sz w:val="14"/>
              <w:szCs w:val="14"/>
            </w:rPr>
          </w:pPr>
          <w:r>
            <w:rPr>
              <w:color w:val="000000"/>
              <w:sz w:val="14"/>
              <w:szCs w:val="14"/>
            </w:rPr>
            <w:t>DK-7330 Brande</w:t>
          </w:r>
        </w:p>
        <w:p w:rsidR="00121D67" w:rsidRDefault="00C46A51">
          <w:pPr>
            <w:pStyle w:val="Zaglavljestranice"/>
            <w:tabs>
              <w:tab w:val="clear" w:pos="4819"/>
              <w:tab w:val="clear" w:pos="9638"/>
              <w:tab w:val="left" w:pos="9072"/>
            </w:tabs>
            <w:ind w:right="-108"/>
            <w:jc w:val="right"/>
            <w:rPr>
              <w:color w:val="000000"/>
              <w:sz w:val="14"/>
              <w:szCs w:val="14"/>
            </w:rPr>
          </w:pPr>
          <w:r>
            <w:rPr>
              <w:color w:val="000000"/>
              <w:sz w:val="14"/>
              <w:szCs w:val="14"/>
            </w:rPr>
            <w:t>Denmark</w:t>
          </w:r>
        </w:p>
        <w:p w:rsidR="00121D67" w:rsidRDefault="00C46A51">
          <w:pPr>
            <w:pStyle w:val="Zaglavljestranice"/>
            <w:tabs>
              <w:tab w:val="clear" w:pos="4819"/>
              <w:tab w:val="clear" w:pos="9638"/>
              <w:tab w:val="left" w:pos="9072"/>
            </w:tabs>
            <w:ind w:right="-108"/>
            <w:jc w:val="right"/>
            <w:rPr>
              <w:color w:val="000000"/>
              <w:sz w:val="14"/>
              <w:szCs w:val="14"/>
            </w:rPr>
          </w:pPr>
          <w:r>
            <w:rPr>
              <w:color w:val="000000"/>
              <w:sz w:val="14"/>
              <w:szCs w:val="14"/>
            </w:rPr>
            <w:t>Phone: (+45) 99 42 22 22</w:t>
          </w:r>
        </w:p>
        <w:p w:rsidR="00121D67" w:rsidRDefault="00C46A51">
          <w:pPr>
            <w:pStyle w:val="Zaglavljestranice"/>
            <w:tabs>
              <w:tab w:val="clear" w:pos="4819"/>
              <w:tab w:val="clear" w:pos="9638"/>
              <w:tab w:val="left" w:pos="9072"/>
            </w:tabs>
            <w:ind w:right="-108"/>
            <w:jc w:val="right"/>
            <w:rPr>
              <w:color w:val="000000"/>
              <w:sz w:val="14"/>
              <w:szCs w:val="14"/>
              <w:lang w:val="en-GB"/>
            </w:rPr>
          </w:pPr>
          <w:r>
            <w:rPr>
              <w:color w:val="000000"/>
              <w:sz w:val="14"/>
              <w:szCs w:val="14"/>
              <w:lang w:val="en-GB"/>
            </w:rPr>
            <w:t>Fax: (+45) 99 99 22 22</w:t>
          </w:r>
        </w:p>
        <w:p w:rsidR="00121D67" w:rsidRDefault="00C46A51">
          <w:pPr>
            <w:tabs>
              <w:tab w:val="left" w:pos="9072"/>
            </w:tabs>
            <w:ind w:right="-108"/>
            <w:jc w:val="right"/>
            <w:rPr>
              <w:color w:val="000000"/>
              <w:sz w:val="14"/>
              <w:szCs w:val="14"/>
              <w:lang w:val="en-GB"/>
            </w:rPr>
          </w:pPr>
          <w:r>
            <w:rPr>
              <w:color w:val="000000"/>
              <w:sz w:val="14"/>
              <w:szCs w:val="14"/>
              <w:lang w:val="en-GB"/>
            </w:rPr>
            <w:t>E-mail: bonus@bonus.dk</w:t>
          </w:r>
        </w:p>
        <w:p w:rsidR="00121D67" w:rsidRDefault="00C46A51">
          <w:pPr>
            <w:ind w:right="-108"/>
            <w:jc w:val="right"/>
            <w:rPr>
              <w:rFonts w:cs="Arial"/>
              <w:sz w:val="16"/>
              <w:szCs w:val="16"/>
              <w:lang w:val="en-GB"/>
            </w:rPr>
          </w:pPr>
          <w:r>
            <w:rPr>
              <w:color w:val="000000"/>
              <w:sz w:val="14"/>
            </w:rPr>
            <w:t xml:space="preserve">Web: </w:t>
          </w:r>
          <w:hyperlink r:id="rId1" w:history="1">
            <w:r>
              <w:rPr>
                <w:rStyle w:val="Hiperveza"/>
                <w:color w:val="000000"/>
                <w:sz w:val="14"/>
              </w:rPr>
              <w:t>www.bonus.dk</w:t>
            </w:r>
          </w:hyperlink>
        </w:p>
      </w:tc>
    </w:tr>
  </w:tbl>
  <w:p w:rsidR="00121D67" w:rsidRDefault="00121D67">
    <w:pPr>
      <w:pStyle w:val="Podnojestranic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5B9" w:rsidRDefault="00EF25B9">
      <w:r>
        <w:separator/>
      </w:r>
    </w:p>
  </w:footnote>
  <w:footnote w:type="continuationSeparator" w:id="0">
    <w:p w:rsidR="00EF25B9" w:rsidRDefault="00EF25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00" w:type="dxa"/>
      <w:tblBorders>
        <w:bottom w:val="single" w:sz="4" w:space="0" w:color="auto"/>
        <w:insideH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268"/>
      <w:gridCol w:w="5732"/>
    </w:tblGrid>
    <w:tr w:rsidR="00121D67" w:rsidRPr="00187461" w:rsidTr="009F7C9C">
      <w:trPr>
        <w:trHeight w:val="899"/>
      </w:trPr>
      <w:tc>
        <w:tcPr>
          <w:tcW w:w="3268" w:type="dxa"/>
          <w:shd w:val="clear" w:color="auto" w:fill="auto"/>
        </w:tcPr>
        <w:p w:rsidR="00121D67" w:rsidRDefault="009F7C9C">
          <w:pPr>
            <w:widowControl w:val="0"/>
            <w:tabs>
              <w:tab w:val="right" w:pos="9072"/>
            </w:tabs>
            <w:rPr>
              <w:snapToGrid w:val="0"/>
              <w:lang w:val="en-GB"/>
            </w:rPr>
          </w:pPr>
          <w:r>
            <w:rPr>
              <w:noProof/>
              <w:lang w:val="sr-Latn-RS" w:eastAsia="sr-Latn-RS"/>
            </w:rPr>
            <w:drawing>
              <wp:anchor distT="0" distB="0" distL="114300" distR="114300" simplePos="0" relativeHeight="251659264" behindDoc="1" locked="0" layoutInCell="1" allowOverlap="1" wp14:anchorId="0DA9734D" wp14:editId="38B91A6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075180" cy="561975"/>
                <wp:effectExtent l="0" t="0" r="0" b="0"/>
                <wp:wrapThrough wrapText="bothSides">
                  <wp:wrapPolygon edited="0">
                    <wp:start x="12294" y="2929"/>
                    <wp:lineTo x="1190" y="4393"/>
                    <wp:lineTo x="1190" y="11715"/>
                    <wp:lineTo x="6742" y="16108"/>
                    <wp:lineTo x="6742" y="17573"/>
                    <wp:lineTo x="20225" y="17573"/>
                    <wp:lineTo x="20622" y="7322"/>
                    <wp:lineTo x="19432" y="5125"/>
                    <wp:lineTo x="14078" y="2929"/>
                    <wp:lineTo x="12294" y="2929"/>
                  </wp:wrapPolygon>
                </wp:wrapThrough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g-logo-layer-claim-black-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5180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732" w:type="dxa"/>
          <w:shd w:val="clear" w:color="auto" w:fill="auto"/>
        </w:tcPr>
        <w:p w:rsidR="00121D67" w:rsidRDefault="00C46A51">
          <w:pPr>
            <w:widowControl w:val="0"/>
            <w:tabs>
              <w:tab w:val="right" w:pos="9072"/>
            </w:tabs>
            <w:jc w:val="right"/>
            <w:rPr>
              <w:b/>
              <w:snapToGrid w:val="0"/>
              <w:sz w:val="18"/>
              <w:szCs w:val="18"/>
              <w:lang w:val="en-GB"/>
            </w:rPr>
          </w:pPr>
          <w:bookmarkStart w:id="2" w:name="bmDocName"/>
          <w:r>
            <w:rPr>
              <w:b/>
              <w:snapToGrid w:val="0"/>
              <w:sz w:val="18"/>
              <w:szCs w:val="18"/>
              <w:lang w:val="en-GB"/>
            </w:rPr>
            <w:t>SWP Engineering White Paper, X Technology</w:t>
          </w:r>
          <w:bookmarkEnd w:id="2"/>
        </w:p>
        <w:p w:rsidR="00121D67" w:rsidRDefault="00C46A51">
          <w:pPr>
            <w:widowControl w:val="0"/>
            <w:tabs>
              <w:tab w:val="right" w:pos="9072"/>
            </w:tabs>
            <w:jc w:val="right"/>
            <w:rPr>
              <w:snapToGrid w:val="0"/>
              <w:sz w:val="16"/>
              <w:szCs w:val="16"/>
              <w:lang w:val="en-GB"/>
            </w:rPr>
          </w:pPr>
          <w:r>
            <w:rPr>
              <w:snapToGrid w:val="0"/>
              <w:sz w:val="16"/>
              <w:szCs w:val="16"/>
              <w:lang w:val="en-GB"/>
            </w:rPr>
            <w:t xml:space="preserve">Document ID: WP </w:t>
          </w:r>
          <w:bookmarkStart w:id="3" w:name="bmDept"/>
          <w:r>
            <w:rPr>
              <w:snapToGrid w:val="0"/>
              <w:sz w:val="16"/>
              <w:szCs w:val="16"/>
              <w:lang w:val="en-GB"/>
            </w:rPr>
            <w:t>TI</w:t>
          </w:r>
          <w:bookmarkEnd w:id="3"/>
          <w:r>
            <w:rPr>
              <w:snapToGrid w:val="0"/>
              <w:sz w:val="16"/>
              <w:szCs w:val="16"/>
              <w:lang w:val="en-GB"/>
            </w:rPr>
            <w:t>-60-</w:t>
          </w:r>
          <w:bookmarkStart w:id="4" w:name="bmProj"/>
          <w:r>
            <w:rPr>
              <w:snapToGrid w:val="0"/>
              <w:sz w:val="16"/>
              <w:szCs w:val="16"/>
              <w:lang w:val="en-GB"/>
            </w:rPr>
            <w:t>0000</w:t>
          </w:r>
          <w:bookmarkEnd w:id="4"/>
          <w:r>
            <w:rPr>
              <w:snapToGrid w:val="0"/>
              <w:sz w:val="16"/>
              <w:szCs w:val="16"/>
              <w:lang w:val="en-GB"/>
            </w:rPr>
            <w:t>-</w:t>
          </w:r>
          <w:bookmarkStart w:id="5" w:name="bmDoc"/>
          <w:r>
            <w:rPr>
              <w:snapToGrid w:val="0"/>
              <w:sz w:val="16"/>
              <w:szCs w:val="16"/>
              <w:lang w:val="en-GB"/>
            </w:rPr>
            <w:t>xxxx</w:t>
          </w:r>
          <w:bookmarkEnd w:id="5"/>
          <w:r>
            <w:rPr>
              <w:snapToGrid w:val="0"/>
              <w:sz w:val="16"/>
              <w:szCs w:val="16"/>
              <w:lang w:val="en-GB"/>
            </w:rPr>
            <w:t>-</w:t>
          </w:r>
          <w:bookmarkStart w:id="6" w:name="bmRev"/>
          <w:r>
            <w:rPr>
              <w:snapToGrid w:val="0"/>
              <w:sz w:val="16"/>
              <w:szCs w:val="16"/>
              <w:lang w:val="en-GB"/>
            </w:rPr>
            <w:t>xx</w:t>
          </w:r>
          <w:bookmarkEnd w:id="6"/>
        </w:p>
        <w:p w:rsidR="00121D67" w:rsidRDefault="00C46A51">
          <w:pPr>
            <w:widowControl w:val="0"/>
            <w:tabs>
              <w:tab w:val="right" w:pos="9072"/>
            </w:tabs>
            <w:jc w:val="right"/>
            <w:rPr>
              <w:snapToGrid w:val="0"/>
              <w:sz w:val="16"/>
              <w:szCs w:val="16"/>
              <w:lang w:val="en-GB"/>
            </w:rPr>
          </w:pPr>
          <w:bookmarkStart w:id="7" w:name="Abs_Vorname"/>
          <w:bookmarkEnd w:id="7"/>
          <w:r>
            <w:rPr>
              <w:snapToGrid w:val="0"/>
              <w:sz w:val="16"/>
              <w:szCs w:val="16"/>
              <w:lang w:val="en-GB"/>
            </w:rPr>
            <w:t xml:space="preserve"> </w:t>
          </w:r>
          <w:bookmarkStart w:id="8" w:name="Abs_Nachname"/>
          <w:r>
            <w:rPr>
              <w:snapToGrid w:val="0"/>
              <w:sz w:val="16"/>
              <w:szCs w:val="16"/>
              <w:lang w:val="en-GB"/>
            </w:rPr>
            <w:t>Author</w:t>
          </w:r>
          <w:bookmarkEnd w:id="8"/>
          <w:r>
            <w:rPr>
              <w:snapToGrid w:val="0"/>
              <w:sz w:val="16"/>
              <w:szCs w:val="16"/>
              <w:lang w:val="en-GB"/>
            </w:rPr>
            <w:t xml:space="preserve"> / </w:t>
          </w:r>
          <w:bookmarkStart w:id="9" w:name="bmDate"/>
          <w:r>
            <w:rPr>
              <w:snapToGrid w:val="0"/>
              <w:sz w:val="16"/>
              <w:szCs w:val="16"/>
              <w:lang w:val="en-GB"/>
            </w:rPr>
            <w:t>YYYY.MM.DD</w:t>
          </w:r>
          <w:bookmarkEnd w:id="9"/>
        </w:p>
        <w:p w:rsidR="00121D67" w:rsidRDefault="00187461">
          <w:pPr>
            <w:autoSpaceDE w:val="0"/>
            <w:autoSpaceDN w:val="0"/>
            <w:adjustRightInd w:val="0"/>
            <w:jc w:val="right"/>
            <w:rPr>
              <w:rFonts w:cs="Arial"/>
              <w:sz w:val="16"/>
              <w:szCs w:val="16"/>
              <w:lang w:val="en-GB" w:eastAsia="en-US"/>
            </w:rPr>
          </w:pPr>
          <w:bookmarkStart w:id="10" w:name="bmClassification"/>
          <w:r>
            <w:rPr>
              <w:rFonts w:cs="Arial"/>
              <w:sz w:val="16"/>
              <w:szCs w:val="16"/>
              <w:lang w:val="en-GB" w:eastAsia="en-US"/>
            </w:rPr>
            <w:t>R</w:t>
          </w:r>
          <w:r w:rsidR="00C46A51">
            <w:rPr>
              <w:rFonts w:cs="Arial"/>
              <w:sz w:val="16"/>
              <w:szCs w:val="16"/>
              <w:lang w:val="en-GB" w:eastAsia="en-US"/>
            </w:rPr>
            <w:t>estricted</w:t>
          </w:r>
          <w:bookmarkEnd w:id="10"/>
        </w:p>
        <w:p w:rsidR="00121D67" w:rsidRDefault="00C46A51">
          <w:pPr>
            <w:autoSpaceDE w:val="0"/>
            <w:autoSpaceDN w:val="0"/>
            <w:adjustRightInd w:val="0"/>
            <w:jc w:val="right"/>
            <w:rPr>
              <w:rFonts w:cs="Arial"/>
              <w:sz w:val="16"/>
              <w:szCs w:val="16"/>
              <w:lang w:val="en-US" w:eastAsia="en-US"/>
            </w:rPr>
          </w:pPr>
          <w:r>
            <w:rPr>
              <w:rFonts w:cs="Arial"/>
              <w:sz w:val="16"/>
              <w:szCs w:val="16"/>
              <w:lang w:val="en-US" w:eastAsia="en-US"/>
            </w:rPr>
            <w:t>Siemens</w:t>
          </w:r>
          <w:r w:rsidR="009F7C9C">
            <w:rPr>
              <w:rFonts w:cs="Arial"/>
              <w:sz w:val="16"/>
              <w:szCs w:val="16"/>
              <w:lang w:val="en-US" w:eastAsia="en-US"/>
            </w:rPr>
            <w:t xml:space="preserve"> </w:t>
          </w:r>
          <w:r w:rsidR="009F7C9C">
            <w:rPr>
              <w:rFonts w:cs="Arial"/>
              <w:sz w:val="16"/>
              <w:szCs w:val="16"/>
              <w:lang w:val="en-US" w:eastAsia="en-US"/>
            </w:rPr>
            <w:t>Gamesa</w:t>
          </w:r>
          <w:r>
            <w:rPr>
              <w:rFonts w:cs="Arial"/>
              <w:sz w:val="16"/>
              <w:szCs w:val="16"/>
              <w:lang w:val="en-US" w:eastAsia="en-US"/>
            </w:rPr>
            <w:t xml:space="preserve"> corporate proprietary information</w:t>
          </w:r>
        </w:p>
        <w:p w:rsidR="00121D67" w:rsidRDefault="00121D67">
          <w:pPr>
            <w:widowControl w:val="0"/>
            <w:tabs>
              <w:tab w:val="right" w:pos="9072"/>
            </w:tabs>
            <w:jc w:val="right"/>
            <w:rPr>
              <w:snapToGrid w:val="0"/>
              <w:sz w:val="8"/>
              <w:szCs w:val="8"/>
              <w:lang w:val="en-US"/>
            </w:rPr>
          </w:pPr>
        </w:p>
      </w:tc>
    </w:tr>
  </w:tbl>
  <w:p w:rsidR="00121D67" w:rsidRDefault="00121D67">
    <w:pPr>
      <w:pStyle w:val="Zaglavljestranice"/>
      <w:rPr>
        <w:lang w:val="en-GB"/>
      </w:rPr>
    </w:pPr>
  </w:p>
  <w:p w:rsidR="00121D67" w:rsidRDefault="00121D67">
    <w:pPr>
      <w:pStyle w:val="Zaglavljestranice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Ind w:w="108" w:type="dxa"/>
      <w:tblBorders>
        <w:bottom w:val="single" w:sz="4" w:space="0" w:color="auto"/>
        <w:insideH w:val="single" w:sz="4" w:space="0" w:color="auto"/>
      </w:tblBorders>
      <w:tblCellMar>
        <w:left w:w="68" w:type="dxa"/>
        <w:right w:w="68" w:type="dxa"/>
      </w:tblCellMar>
      <w:tblLook w:val="01E0" w:firstRow="1" w:lastRow="1" w:firstColumn="1" w:lastColumn="1" w:noHBand="0" w:noVBand="0"/>
    </w:tblPr>
    <w:tblGrid>
      <w:gridCol w:w="3556"/>
      <w:gridCol w:w="6083"/>
    </w:tblGrid>
    <w:tr w:rsidR="00121D67" w:rsidRPr="00187461">
      <w:tc>
        <w:tcPr>
          <w:tcW w:w="3294" w:type="dxa"/>
          <w:shd w:val="clear" w:color="auto" w:fill="auto"/>
        </w:tcPr>
        <w:p w:rsidR="00121D67" w:rsidRDefault="00C46A51">
          <w:pPr>
            <w:widowControl w:val="0"/>
            <w:tabs>
              <w:tab w:val="right" w:pos="9072"/>
            </w:tabs>
            <w:rPr>
              <w:snapToGrid w:val="0"/>
              <w:lang w:val="en-GB"/>
            </w:rPr>
          </w:pPr>
          <w:r>
            <w:rPr>
              <w:noProof/>
              <w:lang w:val="sr-Latn-RS" w:eastAsia="sr-Latn-RS"/>
            </w:rPr>
            <mc:AlternateContent>
              <mc:Choice Requires="wpc">
                <w:drawing>
                  <wp:inline distT="0" distB="0" distL="0" distR="0">
                    <wp:extent cx="2160270" cy="350520"/>
                    <wp:effectExtent l="0" t="19050" r="11430" b="1905"/>
                    <wp:docPr id="11" name="Canvas 1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1" name="Freeform 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1851" y="0"/>
                                <a:ext cx="2128419" cy="330786"/>
                              </a:xfrm>
                              <a:custGeom>
                                <a:avLst/>
                                <a:gdLst>
                                  <a:gd name="T0" fmla="*/ 209 w 2272"/>
                                  <a:gd name="T1" fmla="*/ 68 h 352"/>
                                  <a:gd name="T2" fmla="*/ 169 w 2272"/>
                                  <a:gd name="T3" fmla="*/ 61 h 352"/>
                                  <a:gd name="T4" fmla="*/ 133 w 2272"/>
                                  <a:gd name="T5" fmla="*/ 61 h 352"/>
                                  <a:gd name="T6" fmla="*/ 104 w 2272"/>
                                  <a:gd name="T7" fmla="*/ 72 h 352"/>
                                  <a:gd name="T8" fmla="*/ 96 w 2272"/>
                                  <a:gd name="T9" fmla="*/ 89 h 352"/>
                                  <a:gd name="T10" fmla="*/ 103 w 2272"/>
                                  <a:gd name="T11" fmla="*/ 105 h 352"/>
                                  <a:gd name="T12" fmla="*/ 123 w 2272"/>
                                  <a:gd name="T13" fmla="*/ 116 h 352"/>
                                  <a:gd name="T14" fmla="*/ 230 w 2272"/>
                                  <a:gd name="T15" fmla="*/ 170 h 352"/>
                                  <a:gd name="T16" fmla="*/ 263 w 2272"/>
                                  <a:gd name="T17" fmla="*/ 211 h 352"/>
                                  <a:gd name="T18" fmla="*/ 267 w 2272"/>
                                  <a:gd name="T19" fmla="*/ 267 h 352"/>
                                  <a:gd name="T20" fmla="*/ 218 w 2272"/>
                                  <a:gd name="T21" fmla="*/ 329 h 352"/>
                                  <a:gd name="T22" fmla="*/ 119 w 2272"/>
                                  <a:gd name="T23" fmla="*/ 352 h 352"/>
                                  <a:gd name="T24" fmla="*/ 75 w 2272"/>
                                  <a:gd name="T25" fmla="*/ 350 h 352"/>
                                  <a:gd name="T26" fmla="*/ 23 w 2272"/>
                                  <a:gd name="T27" fmla="*/ 342 h 352"/>
                                  <a:gd name="T28" fmla="*/ 31 w 2272"/>
                                  <a:gd name="T29" fmla="*/ 277 h 352"/>
                                  <a:gd name="T30" fmla="*/ 80 w 2272"/>
                                  <a:gd name="T31" fmla="*/ 288 h 352"/>
                                  <a:gd name="T32" fmla="*/ 119 w 2272"/>
                                  <a:gd name="T33" fmla="*/ 290 h 352"/>
                                  <a:gd name="T34" fmla="*/ 156 w 2272"/>
                                  <a:gd name="T35" fmla="*/ 281 h 352"/>
                                  <a:gd name="T36" fmla="*/ 169 w 2272"/>
                                  <a:gd name="T37" fmla="*/ 260 h 352"/>
                                  <a:gd name="T38" fmla="*/ 168 w 2272"/>
                                  <a:gd name="T39" fmla="*/ 246 h 352"/>
                                  <a:gd name="T40" fmla="*/ 156 w 2272"/>
                                  <a:gd name="T41" fmla="*/ 235 h 352"/>
                                  <a:gd name="T42" fmla="*/ 52 w 2272"/>
                                  <a:gd name="T43" fmla="*/ 189 h 352"/>
                                  <a:gd name="T44" fmla="*/ 12 w 2272"/>
                                  <a:gd name="T45" fmla="*/ 150 h 352"/>
                                  <a:gd name="T46" fmla="*/ 0 w 2272"/>
                                  <a:gd name="T47" fmla="*/ 102 h 352"/>
                                  <a:gd name="T48" fmla="*/ 29 w 2272"/>
                                  <a:gd name="T49" fmla="*/ 36 h 352"/>
                                  <a:gd name="T50" fmla="*/ 111 w 2272"/>
                                  <a:gd name="T51" fmla="*/ 3 h 352"/>
                                  <a:gd name="T52" fmla="*/ 170 w 2272"/>
                                  <a:gd name="T53" fmla="*/ 3 h 352"/>
                                  <a:gd name="T54" fmla="*/ 217 w 2272"/>
                                  <a:gd name="T55" fmla="*/ 9 h 352"/>
                                  <a:gd name="T56" fmla="*/ 421 w 2272"/>
                                  <a:gd name="T57" fmla="*/ 7 h 352"/>
                                  <a:gd name="T58" fmla="*/ 1245 w 2272"/>
                                  <a:gd name="T59" fmla="*/ 7 h 352"/>
                                  <a:gd name="T60" fmla="*/ 1581 w 2272"/>
                                  <a:gd name="T61" fmla="*/ 7 h 352"/>
                                  <a:gd name="T62" fmla="*/ 1944 w 2272"/>
                                  <a:gd name="T63" fmla="*/ 345 h 352"/>
                                  <a:gd name="T64" fmla="*/ 2236 w 2272"/>
                                  <a:gd name="T65" fmla="*/ 78 h 352"/>
                                  <a:gd name="T66" fmla="*/ 2194 w 2272"/>
                                  <a:gd name="T67" fmla="*/ 65 h 352"/>
                                  <a:gd name="T68" fmla="*/ 2153 w 2272"/>
                                  <a:gd name="T69" fmla="*/ 61 h 352"/>
                                  <a:gd name="T70" fmla="*/ 2119 w 2272"/>
                                  <a:gd name="T71" fmla="*/ 64 h 352"/>
                                  <a:gd name="T72" fmla="*/ 2099 w 2272"/>
                                  <a:gd name="T73" fmla="*/ 79 h 352"/>
                                  <a:gd name="T74" fmla="*/ 2097 w 2272"/>
                                  <a:gd name="T75" fmla="*/ 96 h 352"/>
                                  <a:gd name="T76" fmla="*/ 2107 w 2272"/>
                                  <a:gd name="T77" fmla="*/ 109 h 352"/>
                                  <a:gd name="T78" fmla="*/ 2195 w 2272"/>
                                  <a:gd name="T79" fmla="*/ 147 h 352"/>
                                  <a:gd name="T80" fmla="*/ 2246 w 2272"/>
                                  <a:gd name="T81" fmla="*/ 184 h 352"/>
                                  <a:gd name="T82" fmla="*/ 2270 w 2272"/>
                                  <a:gd name="T83" fmla="*/ 230 h 352"/>
                                  <a:gd name="T84" fmla="*/ 2257 w 2272"/>
                                  <a:gd name="T85" fmla="*/ 294 h 352"/>
                                  <a:gd name="T86" fmla="*/ 2188 w 2272"/>
                                  <a:gd name="T87" fmla="*/ 343 h 352"/>
                                  <a:gd name="T88" fmla="*/ 2107 w 2272"/>
                                  <a:gd name="T89" fmla="*/ 352 h 352"/>
                                  <a:gd name="T90" fmla="*/ 2057 w 2272"/>
                                  <a:gd name="T91" fmla="*/ 348 h 352"/>
                                  <a:gd name="T92" fmla="*/ 2006 w 2272"/>
                                  <a:gd name="T93" fmla="*/ 338 h 352"/>
                                  <a:gd name="T94" fmla="*/ 2048 w 2272"/>
                                  <a:gd name="T95" fmla="*/ 283 h 352"/>
                                  <a:gd name="T96" fmla="*/ 2096 w 2272"/>
                                  <a:gd name="T97" fmla="*/ 290 h 352"/>
                                  <a:gd name="T98" fmla="*/ 2135 w 2272"/>
                                  <a:gd name="T99" fmla="*/ 288 h 352"/>
                                  <a:gd name="T100" fmla="*/ 2162 w 2272"/>
                                  <a:gd name="T101" fmla="*/ 276 h 352"/>
                                  <a:gd name="T102" fmla="*/ 2169 w 2272"/>
                                  <a:gd name="T103" fmla="*/ 257 h 352"/>
                                  <a:gd name="T104" fmla="*/ 2164 w 2272"/>
                                  <a:gd name="T105" fmla="*/ 242 h 352"/>
                                  <a:gd name="T106" fmla="*/ 2149 w 2272"/>
                                  <a:gd name="T107" fmla="*/ 230 h 352"/>
                                  <a:gd name="T108" fmla="*/ 2034 w 2272"/>
                                  <a:gd name="T109" fmla="*/ 178 h 352"/>
                                  <a:gd name="T110" fmla="*/ 2003 w 2272"/>
                                  <a:gd name="T111" fmla="*/ 134 h 352"/>
                                  <a:gd name="T112" fmla="*/ 2002 w 2272"/>
                                  <a:gd name="T113" fmla="*/ 75 h 352"/>
                                  <a:gd name="T114" fmla="*/ 2054 w 2272"/>
                                  <a:gd name="T115" fmla="*/ 19 h 352"/>
                                  <a:gd name="T116" fmla="*/ 2143 w 2272"/>
                                  <a:gd name="T117" fmla="*/ 0 h 352"/>
                                  <a:gd name="T118" fmla="*/ 2185 w 2272"/>
                                  <a:gd name="T119" fmla="*/ 4 h 352"/>
                                  <a:gd name="T120" fmla="*/ 2230 w 2272"/>
                                  <a:gd name="T121" fmla="*/ 13 h 3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2272" h="352">
                                    <a:moveTo>
                                      <a:pt x="245" y="14"/>
                                    </a:moveTo>
                                    <a:lnTo>
                                      <a:pt x="245" y="79"/>
                                    </a:lnTo>
                                    <a:lnTo>
                                      <a:pt x="245" y="79"/>
                                    </a:lnTo>
                                    <a:lnTo>
                                      <a:pt x="241" y="79"/>
                                    </a:lnTo>
                                    <a:lnTo>
                                      <a:pt x="238" y="78"/>
                                    </a:lnTo>
                                    <a:lnTo>
                                      <a:pt x="235" y="76"/>
                                    </a:lnTo>
                                    <a:lnTo>
                                      <a:pt x="233" y="75"/>
                                    </a:lnTo>
                                    <a:lnTo>
                                      <a:pt x="228" y="74"/>
                                    </a:lnTo>
                                    <a:lnTo>
                                      <a:pt x="225" y="72"/>
                                    </a:lnTo>
                                    <a:lnTo>
                                      <a:pt x="222" y="72"/>
                                    </a:lnTo>
                                    <a:lnTo>
                                      <a:pt x="220" y="71"/>
                                    </a:lnTo>
                                    <a:lnTo>
                                      <a:pt x="215" y="69"/>
                                    </a:lnTo>
                                    <a:lnTo>
                                      <a:pt x="212" y="69"/>
                                    </a:lnTo>
                                    <a:lnTo>
                                      <a:pt x="209" y="68"/>
                                    </a:lnTo>
                                    <a:lnTo>
                                      <a:pt x="207" y="68"/>
                                    </a:lnTo>
                                    <a:lnTo>
                                      <a:pt x="204" y="67"/>
                                    </a:lnTo>
                                    <a:lnTo>
                                      <a:pt x="201" y="67"/>
                                    </a:lnTo>
                                    <a:lnTo>
                                      <a:pt x="196" y="65"/>
                                    </a:lnTo>
                                    <a:lnTo>
                                      <a:pt x="194" y="65"/>
                                    </a:lnTo>
                                    <a:lnTo>
                                      <a:pt x="191" y="64"/>
                                    </a:lnTo>
                                    <a:lnTo>
                                      <a:pt x="188" y="64"/>
                                    </a:lnTo>
                                    <a:lnTo>
                                      <a:pt x="185" y="64"/>
                                    </a:lnTo>
                                    <a:lnTo>
                                      <a:pt x="182" y="62"/>
                                    </a:lnTo>
                                    <a:lnTo>
                                      <a:pt x="179" y="62"/>
                                    </a:lnTo>
                                    <a:lnTo>
                                      <a:pt x="176" y="62"/>
                                    </a:lnTo>
                                    <a:lnTo>
                                      <a:pt x="173" y="61"/>
                                    </a:lnTo>
                                    <a:lnTo>
                                      <a:pt x="170" y="61"/>
                                    </a:lnTo>
                                    <a:lnTo>
                                      <a:pt x="169" y="61"/>
                                    </a:lnTo>
                                    <a:lnTo>
                                      <a:pt x="166" y="61"/>
                                    </a:lnTo>
                                    <a:lnTo>
                                      <a:pt x="163" y="61"/>
                                    </a:lnTo>
                                    <a:lnTo>
                                      <a:pt x="160" y="61"/>
                                    </a:lnTo>
                                    <a:lnTo>
                                      <a:pt x="158" y="61"/>
                                    </a:lnTo>
                                    <a:lnTo>
                                      <a:pt x="156" y="61"/>
                                    </a:lnTo>
                                    <a:lnTo>
                                      <a:pt x="153" y="61"/>
                                    </a:lnTo>
                                    <a:lnTo>
                                      <a:pt x="152" y="60"/>
                                    </a:lnTo>
                                    <a:lnTo>
                                      <a:pt x="152" y="6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2" y="61"/>
                                    </a:lnTo>
                                    <a:lnTo>
                                      <a:pt x="139" y="61"/>
                                    </a:lnTo>
                                    <a:lnTo>
                                      <a:pt x="136" y="61"/>
                                    </a:lnTo>
                                    <a:lnTo>
                                      <a:pt x="133" y="61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27" y="62"/>
                                    </a:lnTo>
                                    <a:lnTo>
                                      <a:pt x="126" y="62"/>
                                    </a:lnTo>
                                    <a:lnTo>
                                      <a:pt x="123" y="64"/>
                                    </a:lnTo>
                                    <a:lnTo>
                                      <a:pt x="120" y="64"/>
                                    </a:lnTo>
                                    <a:lnTo>
                                      <a:pt x="119" y="65"/>
                                    </a:lnTo>
                                    <a:lnTo>
                                      <a:pt x="116" y="65"/>
                                    </a:lnTo>
                                    <a:lnTo>
                                      <a:pt x="114" y="67"/>
                                    </a:lnTo>
                                    <a:lnTo>
                                      <a:pt x="111" y="68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08" y="69"/>
                                    </a:lnTo>
                                    <a:lnTo>
                                      <a:pt x="107" y="71"/>
                                    </a:lnTo>
                                    <a:lnTo>
                                      <a:pt x="106" y="72"/>
                                    </a:lnTo>
                                    <a:lnTo>
                                      <a:pt x="104" y="72"/>
                                    </a:lnTo>
                                    <a:lnTo>
                                      <a:pt x="103" y="74"/>
                                    </a:lnTo>
                                    <a:lnTo>
                                      <a:pt x="101" y="75"/>
                                    </a:lnTo>
                                    <a:lnTo>
                                      <a:pt x="100" y="76"/>
                                    </a:lnTo>
                                    <a:lnTo>
                                      <a:pt x="98" y="78"/>
                                    </a:lnTo>
                                    <a:lnTo>
                                      <a:pt x="98" y="79"/>
                                    </a:lnTo>
                                    <a:lnTo>
                                      <a:pt x="97" y="81"/>
                                    </a:lnTo>
                                    <a:lnTo>
                                      <a:pt x="97" y="82"/>
                                    </a:lnTo>
                                    <a:lnTo>
                                      <a:pt x="96" y="82"/>
                                    </a:lnTo>
                                    <a:lnTo>
                                      <a:pt x="96" y="84"/>
                                    </a:lnTo>
                                    <a:lnTo>
                                      <a:pt x="96" y="85"/>
                                    </a:lnTo>
                                    <a:lnTo>
                                      <a:pt x="96" y="86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6" y="89"/>
                                    </a:lnTo>
                                    <a:lnTo>
                                      <a:pt x="96" y="91"/>
                                    </a:lnTo>
                                    <a:lnTo>
                                      <a:pt x="96" y="92"/>
                                    </a:lnTo>
                                    <a:lnTo>
                                      <a:pt x="96" y="93"/>
                                    </a:lnTo>
                                    <a:lnTo>
                                      <a:pt x="96" y="95"/>
                                    </a:lnTo>
                                    <a:lnTo>
                                      <a:pt x="96" y="96"/>
                                    </a:lnTo>
                                    <a:lnTo>
                                      <a:pt x="97" y="96"/>
                                    </a:lnTo>
                                    <a:lnTo>
                                      <a:pt x="97" y="98"/>
                                    </a:lnTo>
                                    <a:lnTo>
                                      <a:pt x="97" y="99"/>
                                    </a:lnTo>
                                    <a:lnTo>
                                      <a:pt x="98" y="100"/>
                                    </a:lnTo>
                                    <a:lnTo>
                                      <a:pt x="98" y="100"/>
                                    </a:lnTo>
                                    <a:lnTo>
                                      <a:pt x="100" y="102"/>
                                    </a:lnTo>
                                    <a:lnTo>
                                      <a:pt x="100" y="103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3" y="105"/>
                                    </a:lnTo>
                                    <a:lnTo>
                                      <a:pt x="104" y="105"/>
                                    </a:lnTo>
                                    <a:lnTo>
                                      <a:pt x="104" y="106"/>
                                    </a:lnTo>
                                    <a:lnTo>
                                      <a:pt x="106" y="108"/>
                                    </a:lnTo>
                                    <a:lnTo>
                                      <a:pt x="107" y="108"/>
                                    </a:lnTo>
                                    <a:lnTo>
                                      <a:pt x="108" y="109"/>
                                    </a:lnTo>
                                    <a:lnTo>
                                      <a:pt x="110" y="109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3" y="112"/>
                                    </a:lnTo>
                                    <a:lnTo>
                                      <a:pt x="114" y="112"/>
                                    </a:lnTo>
                                    <a:lnTo>
                                      <a:pt x="116" y="113"/>
                                    </a:lnTo>
                                    <a:lnTo>
                                      <a:pt x="117" y="113"/>
                                    </a:lnTo>
                                    <a:lnTo>
                                      <a:pt x="120" y="115"/>
                                    </a:lnTo>
                                    <a:lnTo>
                                      <a:pt x="121" y="115"/>
                                    </a:lnTo>
                                    <a:lnTo>
                                      <a:pt x="123" y="116"/>
                                    </a:lnTo>
                                    <a:lnTo>
                                      <a:pt x="126" y="116"/>
                                    </a:lnTo>
                                    <a:lnTo>
                                      <a:pt x="127" y="117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94" y="147"/>
                                    </a:lnTo>
                                    <a:lnTo>
                                      <a:pt x="194" y="147"/>
                                    </a:lnTo>
                                    <a:lnTo>
                                      <a:pt x="198" y="150"/>
                                    </a:lnTo>
                                    <a:lnTo>
                                      <a:pt x="202" y="153"/>
                                    </a:lnTo>
                                    <a:lnTo>
                                      <a:pt x="207" y="154"/>
                                    </a:lnTo>
                                    <a:lnTo>
                                      <a:pt x="211" y="157"/>
                                    </a:lnTo>
                                    <a:lnTo>
                                      <a:pt x="215" y="160"/>
                                    </a:lnTo>
                                    <a:lnTo>
                                      <a:pt x="220" y="163"/>
                                    </a:lnTo>
                                    <a:lnTo>
                                      <a:pt x="222" y="164"/>
                                    </a:lnTo>
                                    <a:lnTo>
                                      <a:pt x="227" y="167"/>
                                    </a:lnTo>
                                    <a:lnTo>
                                      <a:pt x="230" y="170"/>
                                    </a:lnTo>
                                    <a:lnTo>
                                      <a:pt x="234" y="172"/>
                                    </a:lnTo>
                                    <a:lnTo>
                                      <a:pt x="237" y="175"/>
                                    </a:lnTo>
                                    <a:lnTo>
                                      <a:pt x="240" y="178"/>
                                    </a:lnTo>
                                    <a:lnTo>
                                      <a:pt x="243" y="181"/>
                                    </a:lnTo>
                                    <a:lnTo>
                                      <a:pt x="245" y="184"/>
                                    </a:lnTo>
                                    <a:lnTo>
                                      <a:pt x="248" y="187"/>
                                    </a:lnTo>
                                    <a:lnTo>
                                      <a:pt x="251" y="189"/>
                                    </a:lnTo>
                                    <a:lnTo>
                                      <a:pt x="253" y="192"/>
                                    </a:lnTo>
                                    <a:lnTo>
                                      <a:pt x="256" y="195"/>
                                    </a:lnTo>
                                    <a:lnTo>
                                      <a:pt x="257" y="198"/>
                                    </a:lnTo>
                                    <a:lnTo>
                                      <a:pt x="258" y="201"/>
                                    </a:lnTo>
                                    <a:lnTo>
                                      <a:pt x="260" y="205"/>
                                    </a:lnTo>
                                    <a:lnTo>
                                      <a:pt x="261" y="208"/>
                                    </a:lnTo>
                                    <a:lnTo>
                                      <a:pt x="263" y="211"/>
                                    </a:lnTo>
                                    <a:lnTo>
                                      <a:pt x="264" y="215"/>
                                    </a:lnTo>
                                    <a:lnTo>
                                      <a:pt x="266" y="218"/>
                                    </a:lnTo>
                                    <a:lnTo>
                                      <a:pt x="267" y="222"/>
                                    </a:lnTo>
                                    <a:lnTo>
                                      <a:pt x="267" y="225"/>
                                    </a:lnTo>
                                    <a:lnTo>
                                      <a:pt x="269" y="229"/>
                                    </a:lnTo>
                                    <a:lnTo>
                                      <a:pt x="269" y="232"/>
                                    </a:lnTo>
                                    <a:lnTo>
                                      <a:pt x="269" y="236"/>
                                    </a:lnTo>
                                    <a:lnTo>
                                      <a:pt x="269" y="240"/>
                                    </a:lnTo>
                                    <a:lnTo>
                                      <a:pt x="270" y="243"/>
                                    </a:lnTo>
                                    <a:lnTo>
                                      <a:pt x="270" y="243"/>
                                    </a:lnTo>
                                    <a:lnTo>
                                      <a:pt x="269" y="250"/>
                                    </a:lnTo>
                                    <a:lnTo>
                                      <a:pt x="269" y="256"/>
                                    </a:lnTo>
                                    <a:lnTo>
                                      <a:pt x="267" y="261"/>
                                    </a:lnTo>
                                    <a:lnTo>
                                      <a:pt x="267" y="267"/>
                                    </a:lnTo>
                                    <a:lnTo>
                                      <a:pt x="266" y="273"/>
                                    </a:lnTo>
                                    <a:lnTo>
                                      <a:pt x="263" y="278"/>
                                    </a:lnTo>
                                    <a:lnTo>
                                      <a:pt x="261" y="283"/>
                                    </a:lnTo>
                                    <a:lnTo>
                                      <a:pt x="258" y="288"/>
                                    </a:lnTo>
                                    <a:lnTo>
                                      <a:pt x="256" y="292"/>
                                    </a:lnTo>
                                    <a:lnTo>
                                      <a:pt x="253" y="298"/>
                                    </a:lnTo>
                                    <a:lnTo>
                                      <a:pt x="250" y="302"/>
                                    </a:lnTo>
                                    <a:lnTo>
                                      <a:pt x="245" y="307"/>
                                    </a:lnTo>
                                    <a:lnTo>
                                      <a:pt x="241" y="311"/>
                                    </a:lnTo>
                                    <a:lnTo>
                                      <a:pt x="237" y="315"/>
                                    </a:lnTo>
                                    <a:lnTo>
                                      <a:pt x="233" y="319"/>
                                    </a:lnTo>
                                    <a:lnTo>
                                      <a:pt x="228" y="322"/>
                                    </a:lnTo>
                                    <a:lnTo>
                                      <a:pt x="222" y="326"/>
                                    </a:lnTo>
                                    <a:lnTo>
                                      <a:pt x="218" y="329"/>
                                    </a:lnTo>
                                    <a:lnTo>
                                      <a:pt x="212" y="332"/>
                                    </a:lnTo>
                                    <a:lnTo>
                                      <a:pt x="207" y="335"/>
                                    </a:lnTo>
                                    <a:lnTo>
                                      <a:pt x="201" y="338"/>
                                    </a:lnTo>
                                    <a:lnTo>
                                      <a:pt x="194" y="340"/>
                                    </a:lnTo>
                                    <a:lnTo>
                                      <a:pt x="188" y="342"/>
                                    </a:lnTo>
                                    <a:lnTo>
                                      <a:pt x="181" y="345"/>
                                    </a:lnTo>
                                    <a:lnTo>
                                      <a:pt x="173" y="346"/>
                                    </a:lnTo>
                                    <a:lnTo>
                                      <a:pt x="166" y="348"/>
                                    </a:lnTo>
                                    <a:lnTo>
                                      <a:pt x="159" y="349"/>
                                    </a:lnTo>
                                    <a:lnTo>
                                      <a:pt x="150" y="350"/>
                                    </a:lnTo>
                                    <a:lnTo>
                                      <a:pt x="143" y="352"/>
                                    </a:lnTo>
                                    <a:lnTo>
                                      <a:pt x="134" y="352"/>
                                    </a:lnTo>
                                    <a:lnTo>
                                      <a:pt x="126" y="352"/>
                                    </a:lnTo>
                                    <a:lnTo>
                                      <a:pt x="119" y="352"/>
                                    </a:lnTo>
                                    <a:lnTo>
                                      <a:pt x="119" y="352"/>
                                    </a:lnTo>
                                    <a:lnTo>
                                      <a:pt x="114" y="352"/>
                                    </a:lnTo>
                                    <a:lnTo>
                                      <a:pt x="111" y="352"/>
                                    </a:lnTo>
                                    <a:lnTo>
                                      <a:pt x="108" y="352"/>
                                    </a:lnTo>
                                    <a:lnTo>
                                      <a:pt x="106" y="352"/>
                                    </a:lnTo>
                                    <a:lnTo>
                                      <a:pt x="101" y="352"/>
                                    </a:lnTo>
                                    <a:lnTo>
                                      <a:pt x="98" y="352"/>
                                    </a:lnTo>
                                    <a:lnTo>
                                      <a:pt x="96" y="352"/>
                                    </a:lnTo>
                                    <a:lnTo>
                                      <a:pt x="93" y="352"/>
                                    </a:lnTo>
                                    <a:lnTo>
                                      <a:pt x="88" y="352"/>
                                    </a:lnTo>
                                    <a:lnTo>
                                      <a:pt x="85" y="352"/>
                                    </a:lnTo>
                                    <a:lnTo>
                                      <a:pt x="83" y="350"/>
                                    </a:lnTo>
                                    <a:lnTo>
                                      <a:pt x="78" y="350"/>
                                    </a:lnTo>
                                    <a:lnTo>
                                      <a:pt x="75" y="350"/>
                                    </a:lnTo>
                                    <a:lnTo>
                                      <a:pt x="72" y="350"/>
                                    </a:lnTo>
                                    <a:lnTo>
                                      <a:pt x="68" y="349"/>
                                    </a:lnTo>
                                    <a:lnTo>
                                      <a:pt x="65" y="349"/>
                                    </a:lnTo>
                                    <a:lnTo>
                                      <a:pt x="61" y="349"/>
                                    </a:lnTo>
                                    <a:lnTo>
                                      <a:pt x="58" y="348"/>
                                    </a:lnTo>
                                    <a:lnTo>
                                      <a:pt x="54" y="348"/>
                                    </a:lnTo>
                                    <a:lnTo>
                                      <a:pt x="51" y="348"/>
                                    </a:lnTo>
                                    <a:lnTo>
                                      <a:pt x="46" y="346"/>
                                    </a:lnTo>
                                    <a:lnTo>
                                      <a:pt x="42" y="346"/>
                                    </a:lnTo>
                                    <a:lnTo>
                                      <a:pt x="39" y="345"/>
                                    </a:lnTo>
                                    <a:lnTo>
                                      <a:pt x="35" y="345"/>
                                    </a:lnTo>
                                    <a:lnTo>
                                      <a:pt x="32" y="345"/>
                                    </a:lnTo>
                                    <a:lnTo>
                                      <a:pt x="28" y="343"/>
                                    </a:lnTo>
                                    <a:lnTo>
                                      <a:pt x="23" y="342"/>
                                    </a:lnTo>
                                    <a:lnTo>
                                      <a:pt x="21" y="342"/>
                                    </a:lnTo>
                                    <a:lnTo>
                                      <a:pt x="16" y="340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8" y="339"/>
                                    </a:lnTo>
                                    <a:lnTo>
                                      <a:pt x="5" y="338"/>
                                    </a:lnTo>
                                    <a:lnTo>
                                      <a:pt x="5" y="268"/>
                                    </a:lnTo>
                                    <a:lnTo>
                                      <a:pt x="5" y="268"/>
                                    </a:lnTo>
                                    <a:lnTo>
                                      <a:pt x="8" y="270"/>
                                    </a:lnTo>
                                    <a:lnTo>
                                      <a:pt x="12" y="271"/>
                                    </a:lnTo>
                                    <a:lnTo>
                                      <a:pt x="16" y="273"/>
                                    </a:lnTo>
                                    <a:lnTo>
                                      <a:pt x="21" y="274"/>
                                    </a:lnTo>
                                    <a:lnTo>
                                      <a:pt x="23" y="276"/>
                                    </a:lnTo>
                                    <a:lnTo>
                                      <a:pt x="28" y="277"/>
                                    </a:lnTo>
                                    <a:lnTo>
                                      <a:pt x="31" y="277"/>
                                    </a:lnTo>
                                    <a:lnTo>
                                      <a:pt x="35" y="278"/>
                                    </a:lnTo>
                                    <a:lnTo>
                                      <a:pt x="39" y="280"/>
                                    </a:lnTo>
                                    <a:lnTo>
                                      <a:pt x="42" y="280"/>
                                    </a:lnTo>
                                    <a:lnTo>
                                      <a:pt x="46" y="281"/>
                                    </a:lnTo>
                                    <a:lnTo>
                                      <a:pt x="49" y="283"/>
                                    </a:lnTo>
                                    <a:lnTo>
                                      <a:pt x="54" y="283"/>
                                    </a:lnTo>
                                    <a:lnTo>
                                      <a:pt x="57" y="284"/>
                                    </a:lnTo>
                                    <a:lnTo>
                                      <a:pt x="59" y="284"/>
                                    </a:lnTo>
                                    <a:lnTo>
                                      <a:pt x="64" y="285"/>
                                    </a:lnTo>
                                    <a:lnTo>
                                      <a:pt x="67" y="285"/>
                                    </a:lnTo>
                                    <a:lnTo>
                                      <a:pt x="70" y="287"/>
                                    </a:lnTo>
                                    <a:lnTo>
                                      <a:pt x="74" y="287"/>
                                    </a:lnTo>
                                    <a:lnTo>
                                      <a:pt x="77" y="287"/>
                                    </a:lnTo>
                                    <a:lnTo>
                                      <a:pt x="80" y="288"/>
                                    </a:lnTo>
                                    <a:lnTo>
                                      <a:pt x="83" y="288"/>
                                    </a:lnTo>
                                    <a:lnTo>
                                      <a:pt x="85" y="288"/>
                                    </a:lnTo>
                                    <a:lnTo>
                                      <a:pt x="90" y="290"/>
                                    </a:lnTo>
                                    <a:lnTo>
                                      <a:pt x="93" y="290"/>
                                    </a:lnTo>
                                    <a:lnTo>
                                      <a:pt x="96" y="290"/>
                                    </a:lnTo>
                                    <a:lnTo>
                                      <a:pt x="98" y="290"/>
                                    </a:lnTo>
                                    <a:lnTo>
                                      <a:pt x="101" y="290"/>
                                    </a:lnTo>
                                    <a:lnTo>
                                      <a:pt x="104" y="290"/>
                                    </a:lnTo>
                                    <a:lnTo>
                                      <a:pt x="107" y="290"/>
                                    </a:lnTo>
                                    <a:lnTo>
                                      <a:pt x="110" y="290"/>
                                    </a:lnTo>
                                    <a:lnTo>
                                      <a:pt x="113" y="290"/>
                                    </a:lnTo>
                                    <a:lnTo>
                                      <a:pt x="113" y="290"/>
                                    </a:lnTo>
                                    <a:lnTo>
                                      <a:pt x="116" y="290"/>
                                    </a:lnTo>
                                    <a:lnTo>
                                      <a:pt x="119" y="290"/>
                                    </a:lnTo>
                                    <a:lnTo>
                                      <a:pt x="123" y="290"/>
                                    </a:lnTo>
                                    <a:lnTo>
                                      <a:pt x="126" y="290"/>
                                    </a:lnTo>
                                    <a:lnTo>
                                      <a:pt x="129" y="290"/>
                                    </a:lnTo>
                                    <a:lnTo>
                                      <a:pt x="132" y="288"/>
                                    </a:lnTo>
                                    <a:lnTo>
                                      <a:pt x="134" y="288"/>
                                    </a:lnTo>
                                    <a:lnTo>
                                      <a:pt x="137" y="288"/>
                                    </a:lnTo>
                                    <a:lnTo>
                                      <a:pt x="140" y="287"/>
                                    </a:lnTo>
                                    <a:lnTo>
                                      <a:pt x="143" y="287"/>
                                    </a:lnTo>
                                    <a:lnTo>
                                      <a:pt x="145" y="285"/>
                                    </a:lnTo>
                                    <a:lnTo>
                                      <a:pt x="147" y="285"/>
                                    </a:lnTo>
                                    <a:lnTo>
                                      <a:pt x="150" y="284"/>
                                    </a:lnTo>
                                    <a:lnTo>
                                      <a:pt x="152" y="283"/>
                                    </a:lnTo>
                                    <a:lnTo>
                                      <a:pt x="153" y="283"/>
                                    </a:lnTo>
                                    <a:lnTo>
                                      <a:pt x="156" y="281"/>
                                    </a:lnTo>
                                    <a:lnTo>
                                      <a:pt x="158" y="280"/>
                                    </a:lnTo>
                                    <a:lnTo>
                                      <a:pt x="159" y="278"/>
                                    </a:lnTo>
                                    <a:lnTo>
                                      <a:pt x="160" y="277"/>
                                    </a:lnTo>
                                    <a:lnTo>
                                      <a:pt x="162" y="276"/>
                                    </a:lnTo>
                                    <a:lnTo>
                                      <a:pt x="163" y="274"/>
                                    </a:lnTo>
                                    <a:lnTo>
                                      <a:pt x="165" y="273"/>
                                    </a:lnTo>
                                    <a:lnTo>
                                      <a:pt x="165" y="271"/>
                                    </a:lnTo>
                                    <a:lnTo>
                                      <a:pt x="166" y="270"/>
                                    </a:lnTo>
                                    <a:lnTo>
                                      <a:pt x="168" y="268"/>
                                    </a:lnTo>
                                    <a:lnTo>
                                      <a:pt x="168" y="267"/>
                                    </a:lnTo>
                                    <a:lnTo>
                                      <a:pt x="169" y="266"/>
                                    </a:lnTo>
                                    <a:lnTo>
                                      <a:pt x="169" y="264"/>
                                    </a:lnTo>
                                    <a:lnTo>
                                      <a:pt x="169" y="261"/>
                                    </a:lnTo>
                                    <a:lnTo>
                                      <a:pt x="169" y="260"/>
                                    </a:lnTo>
                                    <a:lnTo>
                                      <a:pt x="169" y="259"/>
                                    </a:lnTo>
                                    <a:lnTo>
                                      <a:pt x="170" y="256"/>
                                    </a:lnTo>
                                    <a:lnTo>
                                      <a:pt x="170" y="256"/>
                                    </a:lnTo>
                                    <a:lnTo>
                                      <a:pt x="169" y="256"/>
                                    </a:lnTo>
                                    <a:lnTo>
                                      <a:pt x="169" y="254"/>
                                    </a:lnTo>
                                    <a:lnTo>
                                      <a:pt x="169" y="254"/>
                                    </a:lnTo>
                                    <a:lnTo>
                                      <a:pt x="169" y="253"/>
                                    </a:lnTo>
                                    <a:lnTo>
                                      <a:pt x="169" y="252"/>
                                    </a:lnTo>
                                    <a:lnTo>
                                      <a:pt x="169" y="252"/>
                                    </a:lnTo>
                                    <a:lnTo>
                                      <a:pt x="169" y="250"/>
                                    </a:lnTo>
                                    <a:lnTo>
                                      <a:pt x="169" y="249"/>
                                    </a:lnTo>
                                    <a:lnTo>
                                      <a:pt x="168" y="249"/>
                                    </a:lnTo>
                                    <a:lnTo>
                                      <a:pt x="168" y="247"/>
                                    </a:lnTo>
                                    <a:lnTo>
                                      <a:pt x="168" y="246"/>
                                    </a:lnTo>
                                    <a:lnTo>
                                      <a:pt x="168" y="246"/>
                                    </a:lnTo>
                                    <a:lnTo>
                                      <a:pt x="166" y="244"/>
                                    </a:lnTo>
                                    <a:lnTo>
                                      <a:pt x="166" y="243"/>
                                    </a:lnTo>
                                    <a:lnTo>
                                      <a:pt x="165" y="243"/>
                                    </a:lnTo>
                                    <a:lnTo>
                                      <a:pt x="165" y="242"/>
                                    </a:lnTo>
                                    <a:lnTo>
                                      <a:pt x="165" y="242"/>
                                    </a:lnTo>
                                    <a:lnTo>
                                      <a:pt x="163" y="240"/>
                                    </a:lnTo>
                                    <a:lnTo>
                                      <a:pt x="162" y="239"/>
                                    </a:lnTo>
                                    <a:lnTo>
                                      <a:pt x="162" y="239"/>
                                    </a:lnTo>
                                    <a:lnTo>
                                      <a:pt x="160" y="237"/>
                                    </a:lnTo>
                                    <a:lnTo>
                                      <a:pt x="160" y="237"/>
                                    </a:lnTo>
                                    <a:lnTo>
                                      <a:pt x="159" y="236"/>
                                    </a:lnTo>
                                    <a:lnTo>
                                      <a:pt x="158" y="236"/>
                                    </a:lnTo>
                                    <a:lnTo>
                                      <a:pt x="156" y="235"/>
                                    </a:lnTo>
                                    <a:lnTo>
                                      <a:pt x="155" y="235"/>
                                    </a:lnTo>
                                    <a:lnTo>
                                      <a:pt x="155" y="233"/>
                                    </a:lnTo>
                                    <a:lnTo>
                                      <a:pt x="153" y="232"/>
                                    </a:lnTo>
                                    <a:lnTo>
                                      <a:pt x="152" y="232"/>
                                    </a:lnTo>
                                    <a:lnTo>
                                      <a:pt x="150" y="230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47" y="229"/>
                                    </a:lnTo>
                                    <a:lnTo>
                                      <a:pt x="75" y="201"/>
                                    </a:lnTo>
                                    <a:lnTo>
                                      <a:pt x="75" y="201"/>
                                    </a:lnTo>
                                    <a:lnTo>
                                      <a:pt x="70" y="199"/>
                                    </a:lnTo>
                                    <a:lnTo>
                                      <a:pt x="65" y="196"/>
                                    </a:lnTo>
                                    <a:lnTo>
                                      <a:pt x="61" y="195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8" y="188"/>
                                    </a:lnTo>
                                    <a:lnTo>
                                      <a:pt x="45" y="185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8" y="180"/>
                                    </a:lnTo>
                                    <a:lnTo>
                                      <a:pt x="33" y="177"/>
                                    </a:lnTo>
                                    <a:lnTo>
                                      <a:pt x="31" y="174"/>
                                    </a:lnTo>
                                    <a:lnTo>
                                      <a:pt x="28" y="171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22" y="165"/>
                                    </a:lnTo>
                                    <a:lnTo>
                                      <a:pt x="21" y="163"/>
                                    </a:lnTo>
                                    <a:lnTo>
                                      <a:pt x="18" y="160"/>
                                    </a:lnTo>
                                    <a:lnTo>
                                      <a:pt x="15" y="157"/>
                                    </a:lnTo>
                                    <a:lnTo>
                                      <a:pt x="13" y="153"/>
                                    </a:lnTo>
                                    <a:lnTo>
                                      <a:pt x="12" y="150"/>
                                    </a:lnTo>
                                    <a:lnTo>
                                      <a:pt x="9" y="147"/>
                                    </a:lnTo>
                                    <a:lnTo>
                                      <a:pt x="8" y="143"/>
                                    </a:lnTo>
                                    <a:lnTo>
                                      <a:pt x="6" y="140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5" y="133"/>
                                    </a:lnTo>
                                    <a:lnTo>
                                      <a:pt x="3" y="129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96"/>
                                    </a:lnTo>
                                    <a:lnTo>
                                      <a:pt x="0" y="91"/>
                                    </a:lnTo>
                                    <a:lnTo>
                                      <a:pt x="2" y="85"/>
                                    </a:lnTo>
                                    <a:lnTo>
                                      <a:pt x="2" y="79"/>
                                    </a:lnTo>
                                    <a:lnTo>
                                      <a:pt x="3" y="75"/>
                                    </a:lnTo>
                                    <a:lnTo>
                                      <a:pt x="5" y="69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2" y="55"/>
                                    </a:lnTo>
                                    <a:lnTo>
                                      <a:pt x="15" y="51"/>
                                    </a:lnTo>
                                    <a:lnTo>
                                      <a:pt x="19" y="47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8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44" y="24"/>
                                    </a:lnTo>
                                    <a:lnTo>
                                      <a:pt x="48" y="21"/>
                                    </a:lnTo>
                                    <a:lnTo>
                                      <a:pt x="54" y="19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65" y="14"/>
                                    </a:lnTo>
                                    <a:lnTo>
                                      <a:pt x="71" y="12"/>
                                    </a:lnTo>
                                    <a:lnTo>
                                      <a:pt x="77" y="10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0" y="6"/>
                                    </a:lnTo>
                                    <a:lnTo>
                                      <a:pt x="97" y="4"/>
                                    </a:lnTo>
                                    <a:lnTo>
                                      <a:pt x="104" y="3"/>
                                    </a:lnTo>
                                    <a:lnTo>
                                      <a:pt x="111" y="3"/>
                                    </a:lnTo>
                                    <a:lnTo>
                                      <a:pt x="119" y="2"/>
                                    </a:lnTo>
                                    <a:lnTo>
                                      <a:pt x="127" y="2"/>
                                    </a:lnTo>
                                    <a:lnTo>
                                      <a:pt x="134" y="2"/>
                                    </a:lnTo>
                                    <a:lnTo>
                                      <a:pt x="143" y="0"/>
                                    </a:lnTo>
                                    <a:lnTo>
                                      <a:pt x="143" y="0"/>
                                    </a:lnTo>
                                    <a:lnTo>
                                      <a:pt x="146" y="2"/>
                                    </a:lnTo>
                                    <a:lnTo>
                                      <a:pt x="149" y="2"/>
                                    </a:lnTo>
                                    <a:lnTo>
                                      <a:pt x="152" y="2"/>
                                    </a:lnTo>
                                    <a:lnTo>
                                      <a:pt x="155" y="2"/>
                                    </a:lnTo>
                                    <a:lnTo>
                                      <a:pt x="158" y="2"/>
                                    </a:lnTo>
                                    <a:lnTo>
                                      <a:pt x="160" y="2"/>
                                    </a:lnTo>
                                    <a:lnTo>
                                      <a:pt x="165" y="2"/>
                                    </a:lnTo>
                                    <a:lnTo>
                                      <a:pt x="168" y="2"/>
                                    </a:lnTo>
                                    <a:lnTo>
                                      <a:pt x="170" y="3"/>
                                    </a:lnTo>
                                    <a:lnTo>
                                      <a:pt x="173" y="3"/>
                                    </a:lnTo>
                                    <a:lnTo>
                                      <a:pt x="178" y="3"/>
                                    </a:lnTo>
                                    <a:lnTo>
                                      <a:pt x="181" y="3"/>
                                    </a:lnTo>
                                    <a:lnTo>
                                      <a:pt x="183" y="4"/>
                                    </a:lnTo>
                                    <a:lnTo>
                                      <a:pt x="186" y="4"/>
                                    </a:lnTo>
                                    <a:lnTo>
                                      <a:pt x="191" y="4"/>
                                    </a:lnTo>
                                    <a:lnTo>
                                      <a:pt x="194" y="6"/>
                                    </a:lnTo>
                                    <a:lnTo>
                                      <a:pt x="196" y="6"/>
                                    </a:lnTo>
                                    <a:lnTo>
                                      <a:pt x="201" y="6"/>
                                    </a:lnTo>
                                    <a:lnTo>
                                      <a:pt x="204" y="7"/>
                                    </a:lnTo>
                                    <a:lnTo>
                                      <a:pt x="207" y="7"/>
                                    </a:lnTo>
                                    <a:lnTo>
                                      <a:pt x="209" y="9"/>
                                    </a:lnTo>
                                    <a:lnTo>
                                      <a:pt x="214" y="9"/>
                                    </a:lnTo>
                                    <a:lnTo>
                                      <a:pt x="217" y="9"/>
                                    </a:lnTo>
                                    <a:lnTo>
                                      <a:pt x="220" y="10"/>
                                    </a:lnTo>
                                    <a:lnTo>
                                      <a:pt x="222" y="10"/>
                                    </a:lnTo>
                                    <a:lnTo>
                                      <a:pt x="227" y="12"/>
                                    </a:lnTo>
                                    <a:lnTo>
                                      <a:pt x="230" y="12"/>
                                    </a:lnTo>
                                    <a:lnTo>
                                      <a:pt x="233" y="13"/>
                                    </a:lnTo>
                                    <a:lnTo>
                                      <a:pt x="235" y="13"/>
                                    </a:lnTo>
                                    <a:lnTo>
                                      <a:pt x="238" y="14"/>
                                    </a:lnTo>
                                    <a:lnTo>
                                      <a:pt x="241" y="14"/>
                                    </a:lnTo>
                                    <a:lnTo>
                                      <a:pt x="245" y="14"/>
                                    </a:lnTo>
                                    <a:close/>
                                    <a:moveTo>
                                      <a:pt x="421" y="7"/>
                                    </a:moveTo>
                                    <a:lnTo>
                                      <a:pt x="421" y="345"/>
                                    </a:lnTo>
                                    <a:lnTo>
                                      <a:pt x="318" y="345"/>
                                    </a:lnTo>
                                    <a:lnTo>
                                      <a:pt x="318" y="7"/>
                                    </a:lnTo>
                                    <a:lnTo>
                                      <a:pt x="421" y="7"/>
                                    </a:lnTo>
                                    <a:close/>
                                    <a:moveTo>
                                      <a:pt x="757" y="7"/>
                                    </a:moveTo>
                                    <a:lnTo>
                                      <a:pt x="757" y="69"/>
                                    </a:lnTo>
                                    <a:lnTo>
                                      <a:pt x="603" y="69"/>
                                    </a:lnTo>
                                    <a:lnTo>
                                      <a:pt x="603" y="144"/>
                                    </a:lnTo>
                                    <a:lnTo>
                                      <a:pt x="739" y="144"/>
                                    </a:lnTo>
                                    <a:lnTo>
                                      <a:pt x="739" y="201"/>
                                    </a:lnTo>
                                    <a:lnTo>
                                      <a:pt x="603" y="201"/>
                                    </a:lnTo>
                                    <a:lnTo>
                                      <a:pt x="603" y="280"/>
                                    </a:lnTo>
                                    <a:lnTo>
                                      <a:pt x="762" y="280"/>
                                    </a:lnTo>
                                    <a:lnTo>
                                      <a:pt x="762" y="345"/>
                                    </a:lnTo>
                                    <a:lnTo>
                                      <a:pt x="502" y="345"/>
                                    </a:lnTo>
                                    <a:lnTo>
                                      <a:pt x="502" y="7"/>
                                    </a:lnTo>
                                    <a:lnTo>
                                      <a:pt x="757" y="7"/>
                                    </a:lnTo>
                                    <a:close/>
                                    <a:moveTo>
                                      <a:pt x="1245" y="7"/>
                                    </a:moveTo>
                                    <a:lnTo>
                                      <a:pt x="1245" y="345"/>
                                    </a:lnTo>
                                    <a:lnTo>
                                      <a:pt x="1145" y="345"/>
                                    </a:lnTo>
                                    <a:lnTo>
                                      <a:pt x="1145" y="122"/>
                                    </a:lnTo>
                                    <a:lnTo>
                                      <a:pt x="1046" y="348"/>
                                    </a:lnTo>
                                    <a:lnTo>
                                      <a:pt x="985" y="348"/>
                                    </a:lnTo>
                                    <a:lnTo>
                                      <a:pt x="889" y="122"/>
                                    </a:lnTo>
                                    <a:lnTo>
                                      <a:pt x="889" y="345"/>
                                    </a:lnTo>
                                    <a:lnTo>
                                      <a:pt x="818" y="345"/>
                                    </a:lnTo>
                                    <a:lnTo>
                                      <a:pt x="818" y="7"/>
                                    </a:lnTo>
                                    <a:lnTo>
                                      <a:pt x="946" y="7"/>
                                    </a:lnTo>
                                    <a:lnTo>
                                      <a:pt x="1031" y="213"/>
                                    </a:lnTo>
                                    <a:lnTo>
                                      <a:pt x="1122" y="7"/>
                                    </a:lnTo>
                                    <a:lnTo>
                                      <a:pt x="1245" y="7"/>
                                    </a:lnTo>
                                    <a:close/>
                                    <a:moveTo>
                                      <a:pt x="1581" y="7"/>
                                    </a:moveTo>
                                    <a:lnTo>
                                      <a:pt x="1581" y="69"/>
                                    </a:lnTo>
                                    <a:lnTo>
                                      <a:pt x="1424" y="69"/>
                                    </a:lnTo>
                                    <a:lnTo>
                                      <a:pt x="1424" y="144"/>
                                    </a:lnTo>
                                    <a:lnTo>
                                      <a:pt x="1561" y="144"/>
                                    </a:lnTo>
                                    <a:lnTo>
                                      <a:pt x="1561" y="201"/>
                                    </a:lnTo>
                                    <a:lnTo>
                                      <a:pt x="1424" y="201"/>
                                    </a:lnTo>
                                    <a:lnTo>
                                      <a:pt x="1424" y="280"/>
                                    </a:lnTo>
                                    <a:lnTo>
                                      <a:pt x="1584" y="280"/>
                                    </a:lnTo>
                                    <a:lnTo>
                                      <a:pt x="1584" y="345"/>
                                    </a:lnTo>
                                    <a:lnTo>
                                      <a:pt x="1324" y="345"/>
                                    </a:lnTo>
                                    <a:lnTo>
                                      <a:pt x="1324" y="7"/>
                                    </a:lnTo>
                                    <a:lnTo>
                                      <a:pt x="1581" y="7"/>
                                    </a:lnTo>
                                    <a:close/>
                                    <a:moveTo>
                                      <a:pt x="1944" y="7"/>
                                    </a:moveTo>
                                    <a:lnTo>
                                      <a:pt x="1944" y="345"/>
                                    </a:lnTo>
                                    <a:lnTo>
                                      <a:pt x="1835" y="345"/>
                                    </a:lnTo>
                                    <a:lnTo>
                                      <a:pt x="1711" y="127"/>
                                    </a:lnTo>
                                    <a:lnTo>
                                      <a:pt x="1711" y="345"/>
                                    </a:lnTo>
                                    <a:lnTo>
                                      <a:pt x="1641" y="345"/>
                                    </a:lnTo>
                                    <a:lnTo>
                                      <a:pt x="1641" y="7"/>
                                    </a:lnTo>
                                    <a:lnTo>
                                      <a:pt x="1755" y="7"/>
                                    </a:lnTo>
                                    <a:lnTo>
                                      <a:pt x="1874" y="220"/>
                                    </a:lnTo>
                                    <a:lnTo>
                                      <a:pt x="1874" y="7"/>
                                    </a:lnTo>
                                    <a:lnTo>
                                      <a:pt x="1944" y="7"/>
                                    </a:lnTo>
                                    <a:close/>
                                    <a:moveTo>
                                      <a:pt x="2243" y="14"/>
                                    </a:moveTo>
                                    <a:lnTo>
                                      <a:pt x="2243" y="79"/>
                                    </a:lnTo>
                                    <a:lnTo>
                                      <a:pt x="2243" y="79"/>
                                    </a:lnTo>
                                    <a:lnTo>
                                      <a:pt x="2239" y="79"/>
                                    </a:lnTo>
                                    <a:lnTo>
                                      <a:pt x="2236" y="78"/>
                                    </a:lnTo>
                                    <a:lnTo>
                                      <a:pt x="2233" y="76"/>
                                    </a:lnTo>
                                    <a:lnTo>
                                      <a:pt x="2230" y="75"/>
                                    </a:lnTo>
                                    <a:lnTo>
                                      <a:pt x="2227" y="74"/>
                                    </a:lnTo>
                                    <a:lnTo>
                                      <a:pt x="2224" y="72"/>
                                    </a:lnTo>
                                    <a:lnTo>
                                      <a:pt x="2221" y="72"/>
                                    </a:lnTo>
                                    <a:lnTo>
                                      <a:pt x="2218" y="71"/>
                                    </a:lnTo>
                                    <a:lnTo>
                                      <a:pt x="2215" y="69"/>
                                    </a:lnTo>
                                    <a:lnTo>
                                      <a:pt x="2213" y="69"/>
                                    </a:lnTo>
                                    <a:lnTo>
                                      <a:pt x="2208" y="68"/>
                                    </a:lnTo>
                                    <a:lnTo>
                                      <a:pt x="2205" y="68"/>
                                    </a:lnTo>
                                    <a:lnTo>
                                      <a:pt x="2202" y="67"/>
                                    </a:lnTo>
                                    <a:lnTo>
                                      <a:pt x="2200" y="67"/>
                                    </a:lnTo>
                                    <a:lnTo>
                                      <a:pt x="2197" y="65"/>
                                    </a:lnTo>
                                    <a:lnTo>
                                      <a:pt x="2194" y="65"/>
                                    </a:lnTo>
                                    <a:lnTo>
                                      <a:pt x="2191" y="64"/>
                                    </a:lnTo>
                                    <a:lnTo>
                                      <a:pt x="2188" y="64"/>
                                    </a:lnTo>
                                    <a:lnTo>
                                      <a:pt x="2185" y="64"/>
                                    </a:lnTo>
                                    <a:lnTo>
                                      <a:pt x="2182" y="62"/>
                                    </a:lnTo>
                                    <a:lnTo>
                                      <a:pt x="2179" y="62"/>
                                    </a:lnTo>
                                    <a:lnTo>
                                      <a:pt x="2176" y="62"/>
                                    </a:lnTo>
                                    <a:lnTo>
                                      <a:pt x="2174" y="61"/>
                                    </a:lnTo>
                                    <a:lnTo>
                                      <a:pt x="2171" y="61"/>
                                    </a:lnTo>
                                    <a:lnTo>
                                      <a:pt x="2168" y="61"/>
                                    </a:lnTo>
                                    <a:lnTo>
                                      <a:pt x="2165" y="61"/>
                                    </a:lnTo>
                                    <a:lnTo>
                                      <a:pt x="2162" y="61"/>
                                    </a:lnTo>
                                    <a:lnTo>
                                      <a:pt x="2159" y="61"/>
                                    </a:lnTo>
                                    <a:lnTo>
                                      <a:pt x="2156" y="61"/>
                                    </a:lnTo>
                                    <a:lnTo>
                                      <a:pt x="2153" y="61"/>
                                    </a:lnTo>
                                    <a:lnTo>
                                      <a:pt x="2151" y="61"/>
                                    </a:lnTo>
                                    <a:lnTo>
                                      <a:pt x="2149" y="60"/>
                                    </a:lnTo>
                                    <a:lnTo>
                                      <a:pt x="2149" y="60"/>
                                    </a:lnTo>
                                    <a:lnTo>
                                      <a:pt x="2145" y="61"/>
                                    </a:lnTo>
                                    <a:lnTo>
                                      <a:pt x="2142" y="61"/>
                                    </a:lnTo>
                                    <a:lnTo>
                                      <a:pt x="2139" y="61"/>
                                    </a:lnTo>
                                    <a:lnTo>
                                      <a:pt x="2136" y="61"/>
                                    </a:lnTo>
                                    <a:lnTo>
                                      <a:pt x="2133" y="61"/>
                                    </a:lnTo>
                                    <a:lnTo>
                                      <a:pt x="2132" y="61"/>
                                    </a:lnTo>
                                    <a:lnTo>
                                      <a:pt x="2129" y="62"/>
                                    </a:lnTo>
                                    <a:lnTo>
                                      <a:pt x="2126" y="62"/>
                                    </a:lnTo>
                                    <a:lnTo>
                                      <a:pt x="2125" y="62"/>
                                    </a:lnTo>
                                    <a:lnTo>
                                      <a:pt x="2122" y="64"/>
                                    </a:lnTo>
                                    <a:lnTo>
                                      <a:pt x="2119" y="64"/>
                                    </a:lnTo>
                                    <a:lnTo>
                                      <a:pt x="2117" y="65"/>
                                    </a:lnTo>
                                    <a:lnTo>
                                      <a:pt x="2116" y="65"/>
                                    </a:lnTo>
                                    <a:lnTo>
                                      <a:pt x="2113" y="67"/>
                                    </a:lnTo>
                                    <a:lnTo>
                                      <a:pt x="2112" y="68"/>
                                    </a:lnTo>
                                    <a:lnTo>
                                      <a:pt x="2110" y="68"/>
                                    </a:lnTo>
                                    <a:lnTo>
                                      <a:pt x="2109" y="69"/>
                                    </a:lnTo>
                                    <a:lnTo>
                                      <a:pt x="2107" y="71"/>
                                    </a:lnTo>
                                    <a:lnTo>
                                      <a:pt x="2106" y="72"/>
                                    </a:lnTo>
                                    <a:lnTo>
                                      <a:pt x="2104" y="72"/>
                                    </a:lnTo>
                                    <a:lnTo>
                                      <a:pt x="2103" y="74"/>
                                    </a:lnTo>
                                    <a:lnTo>
                                      <a:pt x="2102" y="75"/>
                                    </a:lnTo>
                                    <a:lnTo>
                                      <a:pt x="2102" y="76"/>
                                    </a:lnTo>
                                    <a:lnTo>
                                      <a:pt x="2100" y="78"/>
                                    </a:lnTo>
                                    <a:lnTo>
                                      <a:pt x="2099" y="79"/>
                                    </a:lnTo>
                                    <a:lnTo>
                                      <a:pt x="2099" y="81"/>
                                    </a:lnTo>
                                    <a:lnTo>
                                      <a:pt x="2097" y="82"/>
                                    </a:lnTo>
                                    <a:lnTo>
                                      <a:pt x="2097" y="82"/>
                                    </a:lnTo>
                                    <a:lnTo>
                                      <a:pt x="2097" y="84"/>
                                    </a:lnTo>
                                    <a:lnTo>
                                      <a:pt x="2097" y="85"/>
                                    </a:lnTo>
                                    <a:lnTo>
                                      <a:pt x="2097" y="86"/>
                                    </a:lnTo>
                                    <a:lnTo>
                                      <a:pt x="2097" y="88"/>
                                    </a:lnTo>
                                    <a:lnTo>
                                      <a:pt x="2097" y="88"/>
                                    </a:lnTo>
                                    <a:lnTo>
                                      <a:pt x="2097" y="89"/>
                                    </a:lnTo>
                                    <a:lnTo>
                                      <a:pt x="2097" y="91"/>
                                    </a:lnTo>
                                    <a:lnTo>
                                      <a:pt x="2097" y="92"/>
                                    </a:lnTo>
                                    <a:lnTo>
                                      <a:pt x="2097" y="93"/>
                                    </a:lnTo>
                                    <a:lnTo>
                                      <a:pt x="2097" y="95"/>
                                    </a:lnTo>
                                    <a:lnTo>
                                      <a:pt x="2097" y="96"/>
                                    </a:lnTo>
                                    <a:lnTo>
                                      <a:pt x="2097" y="96"/>
                                    </a:lnTo>
                                    <a:lnTo>
                                      <a:pt x="2097" y="98"/>
                                    </a:lnTo>
                                    <a:lnTo>
                                      <a:pt x="2099" y="99"/>
                                    </a:lnTo>
                                    <a:lnTo>
                                      <a:pt x="2099" y="100"/>
                                    </a:lnTo>
                                    <a:lnTo>
                                      <a:pt x="2099" y="100"/>
                                    </a:lnTo>
                                    <a:lnTo>
                                      <a:pt x="2100" y="102"/>
                                    </a:lnTo>
                                    <a:lnTo>
                                      <a:pt x="2100" y="103"/>
                                    </a:lnTo>
                                    <a:lnTo>
                                      <a:pt x="2102" y="103"/>
                                    </a:lnTo>
                                    <a:lnTo>
                                      <a:pt x="2102" y="105"/>
                                    </a:lnTo>
                                    <a:lnTo>
                                      <a:pt x="2103" y="105"/>
                                    </a:lnTo>
                                    <a:lnTo>
                                      <a:pt x="2103" y="106"/>
                                    </a:lnTo>
                                    <a:lnTo>
                                      <a:pt x="2104" y="108"/>
                                    </a:lnTo>
                                    <a:lnTo>
                                      <a:pt x="2106" y="108"/>
                                    </a:lnTo>
                                    <a:lnTo>
                                      <a:pt x="2107" y="109"/>
                                    </a:lnTo>
                                    <a:lnTo>
                                      <a:pt x="2107" y="109"/>
                                    </a:lnTo>
                                    <a:lnTo>
                                      <a:pt x="2109" y="110"/>
                                    </a:lnTo>
                                    <a:lnTo>
                                      <a:pt x="2110" y="112"/>
                                    </a:lnTo>
                                    <a:lnTo>
                                      <a:pt x="2112" y="112"/>
                                    </a:lnTo>
                                    <a:lnTo>
                                      <a:pt x="2114" y="113"/>
                                    </a:lnTo>
                                    <a:lnTo>
                                      <a:pt x="2116" y="113"/>
                                    </a:lnTo>
                                    <a:lnTo>
                                      <a:pt x="2117" y="115"/>
                                    </a:lnTo>
                                    <a:lnTo>
                                      <a:pt x="2119" y="115"/>
                                    </a:lnTo>
                                    <a:lnTo>
                                      <a:pt x="2122" y="116"/>
                                    </a:lnTo>
                                    <a:lnTo>
                                      <a:pt x="2123" y="116"/>
                                    </a:lnTo>
                                    <a:lnTo>
                                      <a:pt x="2126" y="117"/>
                                    </a:lnTo>
                                    <a:lnTo>
                                      <a:pt x="2129" y="117"/>
                                    </a:lnTo>
                                    <a:lnTo>
                                      <a:pt x="2195" y="147"/>
                                    </a:lnTo>
                                    <a:lnTo>
                                      <a:pt x="2195" y="147"/>
                                    </a:lnTo>
                                    <a:lnTo>
                                      <a:pt x="2200" y="150"/>
                                    </a:lnTo>
                                    <a:lnTo>
                                      <a:pt x="2204" y="153"/>
                                    </a:lnTo>
                                    <a:lnTo>
                                      <a:pt x="2207" y="154"/>
                                    </a:lnTo>
                                    <a:lnTo>
                                      <a:pt x="2211" y="157"/>
                                    </a:lnTo>
                                    <a:lnTo>
                                      <a:pt x="2215" y="160"/>
                                    </a:lnTo>
                                    <a:lnTo>
                                      <a:pt x="2220" y="163"/>
                                    </a:lnTo>
                                    <a:lnTo>
                                      <a:pt x="2223" y="164"/>
                                    </a:lnTo>
                                    <a:lnTo>
                                      <a:pt x="2227" y="167"/>
                                    </a:lnTo>
                                    <a:lnTo>
                                      <a:pt x="2230" y="170"/>
                                    </a:lnTo>
                                    <a:lnTo>
                                      <a:pt x="2233" y="172"/>
                                    </a:lnTo>
                                    <a:lnTo>
                                      <a:pt x="2237" y="175"/>
                                    </a:lnTo>
                                    <a:lnTo>
                                      <a:pt x="2240" y="178"/>
                                    </a:lnTo>
                                    <a:lnTo>
                                      <a:pt x="2243" y="181"/>
                                    </a:lnTo>
                                    <a:lnTo>
                                      <a:pt x="2246" y="184"/>
                                    </a:lnTo>
                                    <a:lnTo>
                                      <a:pt x="2249" y="187"/>
                                    </a:lnTo>
                                    <a:lnTo>
                                      <a:pt x="2250" y="189"/>
                                    </a:lnTo>
                                    <a:lnTo>
                                      <a:pt x="2253" y="192"/>
                                    </a:lnTo>
                                    <a:lnTo>
                                      <a:pt x="2256" y="195"/>
                                    </a:lnTo>
                                    <a:lnTo>
                                      <a:pt x="2257" y="198"/>
                                    </a:lnTo>
                                    <a:lnTo>
                                      <a:pt x="2259" y="202"/>
                                    </a:lnTo>
                                    <a:lnTo>
                                      <a:pt x="2262" y="205"/>
                                    </a:lnTo>
                                    <a:lnTo>
                                      <a:pt x="2263" y="209"/>
                                    </a:lnTo>
                                    <a:lnTo>
                                      <a:pt x="2264" y="212"/>
                                    </a:lnTo>
                                    <a:lnTo>
                                      <a:pt x="2266" y="215"/>
                                    </a:lnTo>
                                    <a:lnTo>
                                      <a:pt x="2267" y="219"/>
                                    </a:lnTo>
                                    <a:lnTo>
                                      <a:pt x="2267" y="223"/>
                                    </a:lnTo>
                                    <a:lnTo>
                                      <a:pt x="2269" y="226"/>
                                    </a:lnTo>
                                    <a:lnTo>
                                      <a:pt x="2270" y="230"/>
                                    </a:lnTo>
                                    <a:lnTo>
                                      <a:pt x="2270" y="235"/>
                                    </a:lnTo>
                                    <a:lnTo>
                                      <a:pt x="2270" y="239"/>
                                    </a:lnTo>
                                    <a:lnTo>
                                      <a:pt x="2270" y="243"/>
                                    </a:lnTo>
                                    <a:lnTo>
                                      <a:pt x="2272" y="246"/>
                                    </a:lnTo>
                                    <a:lnTo>
                                      <a:pt x="2272" y="246"/>
                                    </a:lnTo>
                                    <a:lnTo>
                                      <a:pt x="2270" y="253"/>
                                    </a:lnTo>
                                    <a:lnTo>
                                      <a:pt x="2270" y="259"/>
                                    </a:lnTo>
                                    <a:lnTo>
                                      <a:pt x="2269" y="264"/>
                                    </a:lnTo>
                                    <a:lnTo>
                                      <a:pt x="2269" y="268"/>
                                    </a:lnTo>
                                    <a:lnTo>
                                      <a:pt x="2267" y="274"/>
                                    </a:lnTo>
                                    <a:lnTo>
                                      <a:pt x="2264" y="280"/>
                                    </a:lnTo>
                                    <a:lnTo>
                                      <a:pt x="2263" y="284"/>
                                    </a:lnTo>
                                    <a:lnTo>
                                      <a:pt x="2260" y="290"/>
                                    </a:lnTo>
                                    <a:lnTo>
                                      <a:pt x="2257" y="294"/>
                                    </a:lnTo>
                                    <a:lnTo>
                                      <a:pt x="2254" y="298"/>
                                    </a:lnTo>
                                    <a:lnTo>
                                      <a:pt x="2250" y="304"/>
                                    </a:lnTo>
                                    <a:lnTo>
                                      <a:pt x="2247" y="308"/>
                                    </a:lnTo>
                                    <a:lnTo>
                                      <a:pt x="2243" y="311"/>
                                    </a:lnTo>
                                    <a:lnTo>
                                      <a:pt x="2239" y="315"/>
                                    </a:lnTo>
                                    <a:lnTo>
                                      <a:pt x="2234" y="319"/>
                                    </a:lnTo>
                                    <a:lnTo>
                                      <a:pt x="2230" y="322"/>
                                    </a:lnTo>
                                    <a:lnTo>
                                      <a:pt x="2224" y="326"/>
                                    </a:lnTo>
                                    <a:lnTo>
                                      <a:pt x="2218" y="329"/>
                                    </a:lnTo>
                                    <a:lnTo>
                                      <a:pt x="2213" y="332"/>
                                    </a:lnTo>
                                    <a:lnTo>
                                      <a:pt x="2207" y="335"/>
                                    </a:lnTo>
                                    <a:lnTo>
                                      <a:pt x="2201" y="338"/>
                                    </a:lnTo>
                                    <a:lnTo>
                                      <a:pt x="2195" y="340"/>
                                    </a:lnTo>
                                    <a:lnTo>
                                      <a:pt x="2188" y="343"/>
                                    </a:lnTo>
                                    <a:lnTo>
                                      <a:pt x="2181" y="345"/>
                                    </a:lnTo>
                                    <a:lnTo>
                                      <a:pt x="2175" y="346"/>
                                    </a:lnTo>
                                    <a:lnTo>
                                      <a:pt x="2168" y="348"/>
                                    </a:lnTo>
                                    <a:lnTo>
                                      <a:pt x="2159" y="349"/>
                                    </a:lnTo>
                                    <a:lnTo>
                                      <a:pt x="2152" y="350"/>
                                    </a:lnTo>
                                    <a:lnTo>
                                      <a:pt x="2145" y="352"/>
                                    </a:lnTo>
                                    <a:lnTo>
                                      <a:pt x="2136" y="352"/>
                                    </a:lnTo>
                                    <a:lnTo>
                                      <a:pt x="2127" y="352"/>
                                    </a:lnTo>
                                    <a:lnTo>
                                      <a:pt x="2120" y="352"/>
                                    </a:lnTo>
                                    <a:lnTo>
                                      <a:pt x="2120" y="352"/>
                                    </a:lnTo>
                                    <a:lnTo>
                                      <a:pt x="2116" y="352"/>
                                    </a:lnTo>
                                    <a:lnTo>
                                      <a:pt x="2113" y="352"/>
                                    </a:lnTo>
                                    <a:lnTo>
                                      <a:pt x="2110" y="352"/>
                                    </a:lnTo>
                                    <a:lnTo>
                                      <a:pt x="2107" y="352"/>
                                    </a:lnTo>
                                    <a:lnTo>
                                      <a:pt x="2103" y="352"/>
                                    </a:lnTo>
                                    <a:lnTo>
                                      <a:pt x="2100" y="352"/>
                                    </a:lnTo>
                                    <a:lnTo>
                                      <a:pt x="2097" y="352"/>
                                    </a:lnTo>
                                    <a:lnTo>
                                      <a:pt x="2093" y="352"/>
                                    </a:lnTo>
                                    <a:lnTo>
                                      <a:pt x="2090" y="352"/>
                                    </a:lnTo>
                                    <a:lnTo>
                                      <a:pt x="2086" y="352"/>
                                    </a:lnTo>
                                    <a:lnTo>
                                      <a:pt x="2083" y="350"/>
                                    </a:lnTo>
                                    <a:lnTo>
                                      <a:pt x="2080" y="350"/>
                                    </a:lnTo>
                                    <a:lnTo>
                                      <a:pt x="2076" y="350"/>
                                    </a:lnTo>
                                    <a:lnTo>
                                      <a:pt x="2073" y="350"/>
                                    </a:lnTo>
                                    <a:lnTo>
                                      <a:pt x="2068" y="349"/>
                                    </a:lnTo>
                                    <a:lnTo>
                                      <a:pt x="2065" y="349"/>
                                    </a:lnTo>
                                    <a:lnTo>
                                      <a:pt x="2061" y="349"/>
                                    </a:lnTo>
                                    <a:lnTo>
                                      <a:pt x="2057" y="348"/>
                                    </a:lnTo>
                                    <a:lnTo>
                                      <a:pt x="2054" y="348"/>
                                    </a:lnTo>
                                    <a:lnTo>
                                      <a:pt x="2050" y="348"/>
                                    </a:lnTo>
                                    <a:lnTo>
                                      <a:pt x="2047" y="346"/>
                                    </a:lnTo>
                                    <a:lnTo>
                                      <a:pt x="2042" y="346"/>
                                    </a:lnTo>
                                    <a:lnTo>
                                      <a:pt x="2039" y="345"/>
                                    </a:lnTo>
                                    <a:lnTo>
                                      <a:pt x="2035" y="345"/>
                                    </a:lnTo>
                                    <a:lnTo>
                                      <a:pt x="2031" y="345"/>
                                    </a:lnTo>
                                    <a:lnTo>
                                      <a:pt x="2028" y="343"/>
                                    </a:lnTo>
                                    <a:lnTo>
                                      <a:pt x="2024" y="342"/>
                                    </a:lnTo>
                                    <a:lnTo>
                                      <a:pt x="2021" y="342"/>
                                    </a:lnTo>
                                    <a:lnTo>
                                      <a:pt x="2016" y="340"/>
                                    </a:lnTo>
                                    <a:lnTo>
                                      <a:pt x="2014" y="340"/>
                                    </a:lnTo>
                                    <a:lnTo>
                                      <a:pt x="2009" y="339"/>
                                    </a:lnTo>
                                    <a:lnTo>
                                      <a:pt x="2006" y="338"/>
                                    </a:lnTo>
                                    <a:lnTo>
                                      <a:pt x="2006" y="268"/>
                                    </a:lnTo>
                                    <a:lnTo>
                                      <a:pt x="2006" y="268"/>
                                    </a:lnTo>
                                    <a:lnTo>
                                      <a:pt x="2009" y="270"/>
                                    </a:lnTo>
                                    <a:lnTo>
                                      <a:pt x="2014" y="271"/>
                                    </a:lnTo>
                                    <a:lnTo>
                                      <a:pt x="2016" y="273"/>
                                    </a:lnTo>
                                    <a:lnTo>
                                      <a:pt x="2021" y="274"/>
                                    </a:lnTo>
                                    <a:lnTo>
                                      <a:pt x="2024" y="276"/>
                                    </a:lnTo>
                                    <a:lnTo>
                                      <a:pt x="2028" y="277"/>
                                    </a:lnTo>
                                    <a:lnTo>
                                      <a:pt x="2031" y="277"/>
                                    </a:lnTo>
                                    <a:lnTo>
                                      <a:pt x="2035" y="278"/>
                                    </a:lnTo>
                                    <a:lnTo>
                                      <a:pt x="2038" y="280"/>
                                    </a:lnTo>
                                    <a:lnTo>
                                      <a:pt x="2041" y="280"/>
                                    </a:lnTo>
                                    <a:lnTo>
                                      <a:pt x="2045" y="281"/>
                                    </a:lnTo>
                                    <a:lnTo>
                                      <a:pt x="2048" y="283"/>
                                    </a:lnTo>
                                    <a:lnTo>
                                      <a:pt x="2052" y="283"/>
                                    </a:lnTo>
                                    <a:lnTo>
                                      <a:pt x="2055" y="284"/>
                                    </a:lnTo>
                                    <a:lnTo>
                                      <a:pt x="2060" y="284"/>
                                    </a:lnTo>
                                    <a:lnTo>
                                      <a:pt x="2063" y="285"/>
                                    </a:lnTo>
                                    <a:lnTo>
                                      <a:pt x="2065" y="285"/>
                                    </a:lnTo>
                                    <a:lnTo>
                                      <a:pt x="2070" y="287"/>
                                    </a:lnTo>
                                    <a:lnTo>
                                      <a:pt x="2073" y="287"/>
                                    </a:lnTo>
                                    <a:lnTo>
                                      <a:pt x="2076" y="287"/>
                                    </a:lnTo>
                                    <a:lnTo>
                                      <a:pt x="2080" y="288"/>
                                    </a:lnTo>
                                    <a:lnTo>
                                      <a:pt x="2083" y="288"/>
                                    </a:lnTo>
                                    <a:lnTo>
                                      <a:pt x="2086" y="288"/>
                                    </a:lnTo>
                                    <a:lnTo>
                                      <a:pt x="2089" y="290"/>
                                    </a:lnTo>
                                    <a:lnTo>
                                      <a:pt x="2093" y="290"/>
                                    </a:lnTo>
                                    <a:lnTo>
                                      <a:pt x="2096" y="290"/>
                                    </a:lnTo>
                                    <a:lnTo>
                                      <a:pt x="2099" y="290"/>
                                    </a:lnTo>
                                    <a:lnTo>
                                      <a:pt x="2102" y="290"/>
                                    </a:lnTo>
                                    <a:lnTo>
                                      <a:pt x="2104" y="290"/>
                                    </a:lnTo>
                                    <a:lnTo>
                                      <a:pt x="2107" y="290"/>
                                    </a:lnTo>
                                    <a:lnTo>
                                      <a:pt x="2110" y="290"/>
                                    </a:lnTo>
                                    <a:lnTo>
                                      <a:pt x="2114" y="290"/>
                                    </a:lnTo>
                                    <a:lnTo>
                                      <a:pt x="2114" y="290"/>
                                    </a:lnTo>
                                    <a:lnTo>
                                      <a:pt x="2117" y="290"/>
                                    </a:lnTo>
                                    <a:lnTo>
                                      <a:pt x="2120" y="290"/>
                                    </a:lnTo>
                                    <a:lnTo>
                                      <a:pt x="2123" y="290"/>
                                    </a:lnTo>
                                    <a:lnTo>
                                      <a:pt x="2126" y="290"/>
                                    </a:lnTo>
                                    <a:lnTo>
                                      <a:pt x="2129" y="290"/>
                                    </a:lnTo>
                                    <a:lnTo>
                                      <a:pt x="2132" y="288"/>
                                    </a:lnTo>
                                    <a:lnTo>
                                      <a:pt x="2135" y="288"/>
                                    </a:lnTo>
                                    <a:lnTo>
                                      <a:pt x="2138" y="288"/>
                                    </a:lnTo>
                                    <a:lnTo>
                                      <a:pt x="2139" y="287"/>
                                    </a:lnTo>
                                    <a:lnTo>
                                      <a:pt x="2142" y="287"/>
                                    </a:lnTo>
                                    <a:lnTo>
                                      <a:pt x="2145" y="285"/>
                                    </a:lnTo>
                                    <a:lnTo>
                                      <a:pt x="2146" y="285"/>
                                    </a:lnTo>
                                    <a:lnTo>
                                      <a:pt x="2149" y="284"/>
                                    </a:lnTo>
                                    <a:lnTo>
                                      <a:pt x="2151" y="283"/>
                                    </a:lnTo>
                                    <a:lnTo>
                                      <a:pt x="2153" y="283"/>
                                    </a:lnTo>
                                    <a:lnTo>
                                      <a:pt x="2155" y="281"/>
                                    </a:lnTo>
                                    <a:lnTo>
                                      <a:pt x="2156" y="280"/>
                                    </a:lnTo>
                                    <a:lnTo>
                                      <a:pt x="2158" y="278"/>
                                    </a:lnTo>
                                    <a:lnTo>
                                      <a:pt x="2159" y="278"/>
                                    </a:lnTo>
                                    <a:lnTo>
                                      <a:pt x="2161" y="277"/>
                                    </a:lnTo>
                                    <a:lnTo>
                                      <a:pt x="2162" y="276"/>
                                    </a:lnTo>
                                    <a:lnTo>
                                      <a:pt x="2164" y="274"/>
                                    </a:lnTo>
                                    <a:lnTo>
                                      <a:pt x="2165" y="273"/>
                                    </a:lnTo>
                                    <a:lnTo>
                                      <a:pt x="2166" y="271"/>
                                    </a:lnTo>
                                    <a:lnTo>
                                      <a:pt x="2166" y="270"/>
                                    </a:lnTo>
                                    <a:lnTo>
                                      <a:pt x="2168" y="268"/>
                                    </a:lnTo>
                                    <a:lnTo>
                                      <a:pt x="2168" y="267"/>
                                    </a:lnTo>
                                    <a:lnTo>
                                      <a:pt x="2169" y="266"/>
                                    </a:lnTo>
                                    <a:lnTo>
                                      <a:pt x="2169" y="264"/>
                                    </a:lnTo>
                                    <a:lnTo>
                                      <a:pt x="2169" y="263"/>
                                    </a:lnTo>
                                    <a:lnTo>
                                      <a:pt x="2169" y="261"/>
                                    </a:lnTo>
                                    <a:lnTo>
                                      <a:pt x="2171" y="259"/>
                                    </a:lnTo>
                                    <a:lnTo>
                                      <a:pt x="2171" y="259"/>
                                    </a:lnTo>
                                    <a:lnTo>
                                      <a:pt x="2169" y="259"/>
                                    </a:lnTo>
                                    <a:lnTo>
                                      <a:pt x="2169" y="257"/>
                                    </a:lnTo>
                                    <a:lnTo>
                                      <a:pt x="2169" y="256"/>
                                    </a:lnTo>
                                    <a:lnTo>
                                      <a:pt x="2169" y="254"/>
                                    </a:lnTo>
                                    <a:lnTo>
                                      <a:pt x="2169" y="253"/>
                                    </a:lnTo>
                                    <a:lnTo>
                                      <a:pt x="2169" y="253"/>
                                    </a:lnTo>
                                    <a:lnTo>
                                      <a:pt x="2169" y="252"/>
                                    </a:lnTo>
                                    <a:lnTo>
                                      <a:pt x="2168" y="250"/>
                                    </a:lnTo>
                                    <a:lnTo>
                                      <a:pt x="2168" y="249"/>
                                    </a:lnTo>
                                    <a:lnTo>
                                      <a:pt x="2168" y="249"/>
                                    </a:lnTo>
                                    <a:lnTo>
                                      <a:pt x="2166" y="247"/>
                                    </a:lnTo>
                                    <a:lnTo>
                                      <a:pt x="2166" y="246"/>
                                    </a:lnTo>
                                    <a:lnTo>
                                      <a:pt x="2166" y="246"/>
                                    </a:lnTo>
                                    <a:lnTo>
                                      <a:pt x="2165" y="244"/>
                                    </a:lnTo>
                                    <a:lnTo>
                                      <a:pt x="2165" y="243"/>
                                    </a:lnTo>
                                    <a:lnTo>
                                      <a:pt x="2164" y="242"/>
                                    </a:lnTo>
                                    <a:lnTo>
                                      <a:pt x="2164" y="242"/>
                                    </a:lnTo>
                                    <a:lnTo>
                                      <a:pt x="2162" y="240"/>
                                    </a:lnTo>
                                    <a:lnTo>
                                      <a:pt x="2162" y="240"/>
                                    </a:lnTo>
                                    <a:lnTo>
                                      <a:pt x="2161" y="239"/>
                                    </a:lnTo>
                                    <a:lnTo>
                                      <a:pt x="2159" y="237"/>
                                    </a:lnTo>
                                    <a:lnTo>
                                      <a:pt x="2159" y="237"/>
                                    </a:lnTo>
                                    <a:lnTo>
                                      <a:pt x="2158" y="236"/>
                                    </a:lnTo>
                                    <a:lnTo>
                                      <a:pt x="2156" y="236"/>
                                    </a:lnTo>
                                    <a:lnTo>
                                      <a:pt x="2155" y="235"/>
                                    </a:lnTo>
                                    <a:lnTo>
                                      <a:pt x="2155" y="235"/>
                                    </a:lnTo>
                                    <a:lnTo>
                                      <a:pt x="2153" y="233"/>
                                    </a:lnTo>
                                    <a:lnTo>
                                      <a:pt x="2152" y="232"/>
                                    </a:lnTo>
                                    <a:lnTo>
                                      <a:pt x="2151" y="232"/>
                                    </a:lnTo>
                                    <a:lnTo>
                                      <a:pt x="2149" y="230"/>
                                    </a:lnTo>
                                    <a:lnTo>
                                      <a:pt x="2148" y="230"/>
                                    </a:lnTo>
                                    <a:lnTo>
                                      <a:pt x="2148" y="229"/>
                                    </a:lnTo>
                                    <a:lnTo>
                                      <a:pt x="2077" y="201"/>
                                    </a:lnTo>
                                    <a:lnTo>
                                      <a:pt x="2077" y="201"/>
                                    </a:lnTo>
                                    <a:lnTo>
                                      <a:pt x="2071" y="199"/>
                                    </a:lnTo>
                                    <a:lnTo>
                                      <a:pt x="2067" y="196"/>
                                    </a:lnTo>
                                    <a:lnTo>
                                      <a:pt x="2061" y="195"/>
                                    </a:lnTo>
                                    <a:lnTo>
                                      <a:pt x="2057" y="192"/>
                                    </a:lnTo>
                                    <a:lnTo>
                                      <a:pt x="2052" y="191"/>
                                    </a:lnTo>
                                    <a:lnTo>
                                      <a:pt x="2048" y="188"/>
                                    </a:lnTo>
                                    <a:lnTo>
                                      <a:pt x="2045" y="185"/>
                                    </a:lnTo>
                                    <a:lnTo>
                                      <a:pt x="2041" y="182"/>
                                    </a:lnTo>
                                    <a:lnTo>
                                      <a:pt x="2038" y="180"/>
                                    </a:lnTo>
                                    <a:lnTo>
                                      <a:pt x="2034" y="178"/>
                                    </a:lnTo>
                                    <a:lnTo>
                                      <a:pt x="2031" y="175"/>
                                    </a:lnTo>
                                    <a:lnTo>
                                      <a:pt x="2028" y="172"/>
                                    </a:lnTo>
                                    <a:lnTo>
                                      <a:pt x="2025" y="170"/>
                                    </a:lnTo>
                                    <a:lnTo>
                                      <a:pt x="2022" y="167"/>
                                    </a:lnTo>
                                    <a:lnTo>
                                      <a:pt x="2019" y="164"/>
                                    </a:lnTo>
                                    <a:lnTo>
                                      <a:pt x="2016" y="160"/>
                                    </a:lnTo>
                                    <a:lnTo>
                                      <a:pt x="2015" y="157"/>
                                    </a:lnTo>
                                    <a:lnTo>
                                      <a:pt x="2012" y="154"/>
                                    </a:lnTo>
                                    <a:lnTo>
                                      <a:pt x="2011" y="151"/>
                                    </a:lnTo>
                                    <a:lnTo>
                                      <a:pt x="2009" y="147"/>
                                    </a:lnTo>
                                    <a:lnTo>
                                      <a:pt x="2006" y="144"/>
                                    </a:lnTo>
                                    <a:lnTo>
                                      <a:pt x="2005" y="141"/>
                                    </a:lnTo>
                                    <a:lnTo>
                                      <a:pt x="2003" y="137"/>
                                    </a:lnTo>
                                    <a:lnTo>
                                      <a:pt x="2003" y="134"/>
                                    </a:lnTo>
                                    <a:lnTo>
                                      <a:pt x="2002" y="130"/>
                                    </a:lnTo>
                                    <a:lnTo>
                                      <a:pt x="2001" y="126"/>
                                    </a:lnTo>
                                    <a:lnTo>
                                      <a:pt x="2001" y="123"/>
                                    </a:lnTo>
                                    <a:lnTo>
                                      <a:pt x="1999" y="119"/>
                                    </a:lnTo>
                                    <a:lnTo>
                                      <a:pt x="1999" y="115"/>
                                    </a:lnTo>
                                    <a:lnTo>
                                      <a:pt x="1999" y="110"/>
                                    </a:lnTo>
                                    <a:lnTo>
                                      <a:pt x="1999" y="106"/>
                                    </a:lnTo>
                                    <a:lnTo>
                                      <a:pt x="1999" y="102"/>
                                    </a:lnTo>
                                    <a:lnTo>
                                      <a:pt x="1999" y="102"/>
                                    </a:lnTo>
                                    <a:lnTo>
                                      <a:pt x="1999" y="96"/>
                                    </a:lnTo>
                                    <a:lnTo>
                                      <a:pt x="1999" y="91"/>
                                    </a:lnTo>
                                    <a:lnTo>
                                      <a:pt x="2001" y="85"/>
                                    </a:lnTo>
                                    <a:lnTo>
                                      <a:pt x="2001" y="79"/>
                                    </a:lnTo>
                                    <a:lnTo>
                                      <a:pt x="2002" y="75"/>
                                    </a:lnTo>
                                    <a:lnTo>
                                      <a:pt x="2005" y="69"/>
                                    </a:lnTo>
                                    <a:lnTo>
                                      <a:pt x="2006" y="65"/>
                                    </a:lnTo>
                                    <a:lnTo>
                                      <a:pt x="2009" y="60"/>
                                    </a:lnTo>
                                    <a:lnTo>
                                      <a:pt x="2012" y="55"/>
                                    </a:lnTo>
                                    <a:lnTo>
                                      <a:pt x="2015" y="51"/>
                                    </a:lnTo>
                                    <a:lnTo>
                                      <a:pt x="2018" y="47"/>
                                    </a:lnTo>
                                    <a:lnTo>
                                      <a:pt x="2021" y="43"/>
                                    </a:lnTo>
                                    <a:lnTo>
                                      <a:pt x="2025" y="38"/>
                                    </a:lnTo>
                                    <a:lnTo>
                                      <a:pt x="2029" y="36"/>
                                    </a:lnTo>
                                    <a:lnTo>
                                      <a:pt x="2034" y="31"/>
                                    </a:lnTo>
                                    <a:lnTo>
                                      <a:pt x="2038" y="28"/>
                                    </a:lnTo>
                                    <a:lnTo>
                                      <a:pt x="2042" y="24"/>
                                    </a:lnTo>
                                    <a:lnTo>
                                      <a:pt x="2048" y="21"/>
                                    </a:lnTo>
                                    <a:lnTo>
                                      <a:pt x="2054" y="19"/>
                                    </a:lnTo>
                                    <a:lnTo>
                                      <a:pt x="2058" y="16"/>
                                    </a:lnTo>
                                    <a:lnTo>
                                      <a:pt x="2065" y="14"/>
                                    </a:lnTo>
                                    <a:lnTo>
                                      <a:pt x="2071" y="12"/>
                                    </a:lnTo>
                                    <a:lnTo>
                                      <a:pt x="2077" y="10"/>
                                    </a:lnTo>
                                    <a:lnTo>
                                      <a:pt x="2084" y="7"/>
                                    </a:lnTo>
                                    <a:lnTo>
                                      <a:pt x="2090" y="6"/>
                                    </a:lnTo>
                                    <a:lnTo>
                                      <a:pt x="2097" y="4"/>
                                    </a:lnTo>
                                    <a:lnTo>
                                      <a:pt x="2104" y="3"/>
                                    </a:lnTo>
                                    <a:lnTo>
                                      <a:pt x="2112" y="3"/>
                                    </a:lnTo>
                                    <a:lnTo>
                                      <a:pt x="2119" y="2"/>
                                    </a:lnTo>
                                    <a:lnTo>
                                      <a:pt x="2126" y="2"/>
                                    </a:lnTo>
                                    <a:lnTo>
                                      <a:pt x="2135" y="2"/>
                                    </a:lnTo>
                                    <a:lnTo>
                                      <a:pt x="2143" y="0"/>
                                    </a:lnTo>
                                    <a:lnTo>
                                      <a:pt x="2143" y="0"/>
                                    </a:lnTo>
                                    <a:lnTo>
                                      <a:pt x="2145" y="2"/>
                                    </a:lnTo>
                                    <a:lnTo>
                                      <a:pt x="2148" y="2"/>
                                    </a:lnTo>
                                    <a:lnTo>
                                      <a:pt x="2151" y="2"/>
                                    </a:lnTo>
                                    <a:lnTo>
                                      <a:pt x="2153" y="2"/>
                                    </a:lnTo>
                                    <a:lnTo>
                                      <a:pt x="2156" y="2"/>
                                    </a:lnTo>
                                    <a:lnTo>
                                      <a:pt x="2159" y="2"/>
                                    </a:lnTo>
                                    <a:lnTo>
                                      <a:pt x="2164" y="2"/>
                                    </a:lnTo>
                                    <a:lnTo>
                                      <a:pt x="2166" y="2"/>
                                    </a:lnTo>
                                    <a:lnTo>
                                      <a:pt x="2169" y="3"/>
                                    </a:lnTo>
                                    <a:lnTo>
                                      <a:pt x="2172" y="3"/>
                                    </a:lnTo>
                                    <a:lnTo>
                                      <a:pt x="2175" y="3"/>
                                    </a:lnTo>
                                    <a:lnTo>
                                      <a:pt x="2178" y="3"/>
                                    </a:lnTo>
                                    <a:lnTo>
                                      <a:pt x="2182" y="4"/>
                                    </a:lnTo>
                                    <a:lnTo>
                                      <a:pt x="2185" y="4"/>
                                    </a:lnTo>
                                    <a:lnTo>
                                      <a:pt x="2188" y="4"/>
                                    </a:lnTo>
                                    <a:lnTo>
                                      <a:pt x="2191" y="6"/>
                                    </a:lnTo>
                                    <a:lnTo>
                                      <a:pt x="2195" y="6"/>
                                    </a:lnTo>
                                    <a:lnTo>
                                      <a:pt x="2198" y="6"/>
                                    </a:lnTo>
                                    <a:lnTo>
                                      <a:pt x="2201" y="7"/>
                                    </a:lnTo>
                                    <a:lnTo>
                                      <a:pt x="2204" y="7"/>
                                    </a:lnTo>
                                    <a:lnTo>
                                      <a:pt x="2208" y="9"/>
                                    </a:lnTo>
                                    <a:lnTo>
                                      <a:pt x="2211" y="9"/>
                                    </a:lnTo>
                                    <a:lnTo>
                                      <a:pt x="2214" y="9"/>
                                    </a:lnTo>
                                    <a:lnTo>
                                      <a:pt x="2217" y="10"/>
                                    </a:lnTo>
                                    <a:lnTo>
                                      <a:pt x="2220" y="10"/>
                                    </a:lnTo>
                                    <a:lnTo>
                                      <a:pt x="2224" y="12"/>
                                    </a:lnTo>
                                    <a:lnTo>
                                      <a:pt x="2227" y="12"/>
                                    </a:lnTo>
                                    <a:lnTo>
                                      <a:pt x="2230" y="13"/>
                                    </a:lnTo>
                                    <a:lnTo>
                                      <a:pt x="2233" y="13"/>
                                    </a:lnTo>
                                    <a:lnTo>
                                      <a:pt x="2236" y="14"/>
                                    </a:lnTo>
                                    <a:lnTo>
                                      <a:pt x="2239" y="14"/>
                                    </a:lnTo>
                                    <a:lnTo>
                                      <a:pt x="2243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31851" y="0"/>
                                <a:ext cx="252937" cy="330786"/>
                              </a:xfrm>
                              <a:custGeom>
                                <a:avLst/>
                                <a:gdLst>
                                  <a:gd name="T0" fmla="*/ 233 w 270"/>
                                  <a:gd name="T1" fmla="*/ 75 h 352"/>
                                  <a:gd name="T2" fmla="*/ 209 w 270"/>
                                  <a:gd name="T3" fmla="*/ 68 h 352"/>
                                  <a:gd name="T4" fmla="*/ 188 w 270"/>
                                  <a:gd name="T5" fmla="*/ 64 h 352"/>
                                  <a:gd name="T6" fmla="*/ 169 w 270"/>
                                  <a:gd name="T7" fmla="*/ 61 h 352"/>
                                  <a:gd name="T8" fmla="*/ 152 w 270"/>
                                  <a:gd name="T9" fmla="*/ 60 h 352"/>
                                  <a:gd name="T10" fmla="*/ 133 w 270"/>
                                  <a:gd name="T11" fmla="*/ 61 h 352"/>
                                  <a:gd name="T12" fmla="*/ 116 w 270"/>
                                  <a:gd name="T13" fmla="*/ 65 h 352"/>
                                  <a:gd name="T14" fmla="*/ 104 w 270"/>
                                  <a:gd name="T15" fmla="*/ 72 h 352"/>
                                  <a:gd name="T16" fmla="*/ 97 w 270"/>
                                  <a:gd name="T17" fmla="*/ 82 h 352"/>
                                  <a:gd name="T18" fmla="*/ 96 w 270"/>
                                  <a:gd name="T19" fmla="*/ 89 h 352"/>
                                  <a:gd name="T20" fmla="*/ 97 w 270"/>
                                  <a:gd name="T21" fmla="*/ 98 h 352"/>
                                  <a:gd name="T22" fmla="*/ 103 w 270"/>
                                  <a:gd name="T23" fmla="*/ 105 h 352"/>
                                  <a:gd name="T24" fmla="*/ 111 w 270"/>
                                  <a:gd name="T25" fmla="*/ 110 h 352"/>
                                  <a:gd name="T26" fmla="*/ 123 w 270"/>
                                  <a:gd name="T27" fmla="*/ 116 h 352"/>
                                  <a:gd name="T28" fmla="*/ 202 w 270"/>
                                  <a:gd name="T29" fmla="*/ 153 h 352"/>
                                  <a:gd name="T30" fmla="*/ 230 w 270"/>
                                  <a:gd name="T31" fmla="*/ 170 h 352"/>
                                  <a:gd name="T32" fmla="*/ 251 w 270"/>
                                  <a:gd name="T33" fmla="*/ 189 h 352"/>
                                  <a:gd name="T34" fmla="*/ 263 w 270"/>
                                  <a:gd name="T35" fmla="*/ 211 h 352"/>
                                  <a:gd name="T36" fmla="*/ 269 w 270"/>
                                  <a:gd name="T37" fmla="*/ 236 h 352"/>
                                  <a:gd name="T38" fmla="*/ 267 w 270"/>
                                  <a:gd name="T39" fmla="*/ 267 h 352"/>
                                  <a:gd name="T40" fmla="*/ 250 w 270"/>
                                  <a:gd name="T41" fmla="*/ 302 h 352"/>
                                  <a:gd name="T42" fmla="*/ 218 w 270"/>
                                  <a:gd name="T43" fmla="*/ 329 h 352"/>
                                  <a:gd name="T44" fmla="*/ 173 w 270"/>
                                  <a:gd name="T45" fmla="*/ 346 h 352"/>
                                  <a:gd name="T46" fmla="*/ 119 w 270"/>
                                  <a:gd name="T47" fmla="*/ 352 h 352"/>
                                  <a:gd name="T48" fmla="*/ 98 w 270"/>
                                  <a:gd name="T49" fmla="*/ 352 h 352"/>
                                  <a:gd name="T50" fmla="*/ 75 w 270"/>
                                  <a:gd name="T51" fmla="*/ 350 h 352"/>
                                  <a:gd name="T52" fmla="*/ 51 w 270"/>
                                  <a:gd name="T53" fmla="*/ 348 h 352"/>
                                  <a:gd name="T54" fmla="*/ 23 w 270"/>
                                  <a:gd name="T55" fmla="*/ 342 h 352"/>
                                  <a:gd name="T56" fmla="*/ 5 w 270"/>
                                  <a:gd name="T57" fmla="*/ 268 h 352"/>
                                  <a:gd name="T58" fmla="*/ 31 w 270"/>
                                  <a:gd name="T59" fmla="*/ 277 h 352"/>
                                  <a:gd name="T60" fmla="*/ 57 w 270"/>
                                  <a:gd name="T61" fmla="*/ 284 h 352"/>
                                  <a:gd name="T62" fmla="*/ 80 w 270"/>
                                  <a:gd name="T63" fmla="*/ 288 h 352"/>
                                  <a:gd name="T64" fmla="*/ 101 w 270"/>
                                  <a:gd name="T65" fmla="*/ 290 h 352"/>
                                  <a:gd name="T66" fmla="*/ 119 w 270"/>
                                  <a:gd name="T67" fmla="*/ 290 h 352"/>
                                  <a:gd name="T68" fmla="*/ 140 w 270"/>
                                  <a:gd name="T69" fmla="*/ 287 h 352"/>
                                  <a:gd name="T70" fmla="*/ 156 w 270"/>
                                  <a:gd name="T71" fmla="*/ 281 h 352"/>
                                  <a:gd name="T72" fmla="*/ 165 w 270"/>
                                  <a:gd name="T73" fmla="*/ 271 h 352"/>
                                  <a:gd name="T74" fmla="*/ 169 w 270"/>
                                  <a:gd name="T75" fmla="*/ 260 h 352"/>
                                  <a:gd name="T76" fmla="*/ 169 w 270"/>
                                  <a:gd name="T77" fmla="*/ 253 h 352"/>
                                  <a:gd name="T78" fmla="*/ 168 w 270"/>
                                  <a:gd name="T79" fmla="*/ 246 h 352"/>
                                  <a:gd name="T80" fmla="*/ 163 w 270"/>
                                  <a:gd name="T81" fmla="*/ 240 h 352"/>
                                  <a:gd name="T82" fmla="*/ 156 w 270"/>
                                  <a:gd name="T83" fmla="*/ 235 h 352"/>
                                  <a:gd name="T84" fmla="*/ 147 w 270"/>
                                  <a:gd name="T85" fmla="*/ 229 h 352"/>
                                  <a:gd name="T86" fmla="*/ 52 w 270"/>
                                  <a:gd name="T87" fmla="*/ 189 h 352"/>
                                  <a:gd name="T88" fmla="*/ 28 w 270"/>
                                  <a:gd name="T89" fmla="*/ 171 h 352"/>
                                  <a:gd name="T90" fmla="*/ 12 w 270"/>
                                  <a:gd name="T91" fmla="*/ 150 h 352"/>
                                  <a:gd name="T92" fmla="*/ 2 w 270"/>
                                  <a:gd name="T93" fmla="*/ 126 h 352"/>
                                  <a:gd name="T94" fmla="*/ 0 w 270"/>
                                  <a:gd name="T95" fmla="*/ 102 h 352"/>
                                  <a:gd name="T96" fmla="*/ 8 w 270"/>
                                  <a:gd name="T97" fmla="*/ 65 h 352"/>
                                  <a:gd name="T98" fmla="*/ 29 w 270"/>
                                  <a:gd name="T99" fmla="*/ 36 h 352"/>
                                  <a:gd name="T100" fmla="*/ 65 w 270"/>
                                  <a:gd name="T101" fmla="*/ 14 h 352"/>
                                  <a:gd name="T102" fmla="*/ 111 w 270"/>
                                  <a:gd name="T103" fmla="*/ 3 h 352"/>
                                  <a:gd name="T104" fmla="*/ 149 w 270"/>
                                  <a:gd name="T105" fmla="*/ 2 h 352"/>
                                  <a:gd name="T106" fmla="*/ 170 w 270"/>
                                  <a:gd name="T107" fmla="*/ 3 h 352"/>
                                  <a:gd name="T108" fmla="*/ 194 w 270"/>
                                  <a:gd name="T109" fmla="*/ 6 h 352"/>
                                  <a:gd name="T110" fmla="*/ 217 w 270"/>
                                  <a:gd name="T111" fmla="*/ 9 h 352"/>
                                  <a:gd name="T112" fmla="*/ 238 w 270"/>
                                  <a:gd name="T113" fmla="*/ 14 h 3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70" h="352">
                                    <a:moveTo>
                                      <a:pt x="245" y="14"/>
                                    </a:moveTo>
                                    <a:lnTo>
                                      <a:pt x="245" y="79"/>
                                    </a:lnTo>
                                    <a:lnTo>
                                      <a:pt x="245" y="79"/>
                                    </a:lnTo>
                                    <a:lnTo>
                                      <a:pt x="241" y="79"/>
                                    </a:lnTo>
                                    <a:lnTo>
                                      <a:pt x="238" y="78"/>
                                    </a:lnTo>
                                    <a:lnTo>
                                      <a:pt x="235" y="76"/>
                                    </a:lnTo>
                                    <a:lnTo>
                                      <a:pt x="233" y="75"/>
                                    </a:lnTo>
                                    <a:lnTo>
                                      <a:pt x="228" y="74"/>
                                    </a:lnTo>
                                    <a:lnTo>
                                      <a:pt x="225" y="72"/>
                                    </a:lnTo>
                                    <a:lnTo>
                                      <a:pt x="222" y="72"/>
                                    </a:lnTo>
                                    <a:lnTo>
                                      <a:pt x="220" y="71"/>
                                    </a:lnTo>
                                    <a:lnTo>
                                      <a:pt x="215" y="69"/>
                                    </a:lnTo>
                                    <a:lnTo>
                                      <a:pt x="212" y="69"/>
                                    </a:lnTo>
                                    <a:lnTo>
                                      <a:pt x="209" y="68"/>
                                    </a:lnTo>
                                    <a:lnTo>
                                      <a:pt x="207" y="68"/>
                                    </a:lnTo>
                                    <a:lnTo>
                                      <a:pt x="204" y="67"/>
                                    </a:lnTo>
                                    <a:lnTo>
                                      <a:pt x="201" y="67"/>
                                    </a:lnTo>
                                    <a:lnTo>
                                      <a:pt x="196" y="65"/>
                                    </a:lnTo>
                                    <a:lnTo>
                                      <a:pt x="194" y="65"/>
                                    </a:lnTo>
                                    <a:lnTo>
                                      <a:pt x="191" y="64"/>
                                    </a:lnTo>
                                    <a:lnTo>
                                      <a:pt x="188" y="64"/>
                                    </a:lnTo>
                                    <a:lnTo>
                                      <a:pt x="185" y="64"/>
                                    </a:lnTo>
                                    <a:lnTo>
                                      <a:pt x="182" y="62"/>
                                    </a:lnTo>
                                    <a:lnTo>
                                      <a:pt x="179" y="62"/>
                                    </a:lnTo>
                                    <a:lnTo>
                                      <a:pt x="176" y="62"/>
                                    </a:lnTo>
                                    <a:lnTo>
                                      <a:pt x="173" y="61"/>
                                    </a:lnTo>
                                    <a:lnTo>
                                      <a:pt x="170" y="61"/>
                                    </a:lnTo>
                                    <a:lnTo>
                                      <a:pt x="169" y="61"/>
                                    </a:lnTo>
                                    <a:lnTo>
                                      <a:pt x="166" y="61"/>
                                    </a:lnTo>
                                    <a:lnTo>
                                      <a:pt x="163" y="61"/>
                                    </a:lnTo>
                                    <a:lnTo>
                                      <a:pt x="160" y="61"/>
                                    </a:lnTo>
                                    <a:lnTo>
                                      <a:pt x="158" y="61"/>
                                    </a:lnTo>
                                    <a:lnTo>
                                      <a:pt x="156" y="61"/>
                                    </a:lnTo>
                                    <a:lnTo>
                                      <a:pt x="153" y="61"/>
                                    </a:lnTo>
                                    <a:lnTo>
                                      <a:pt x="152" y="60"/>
                                    </a:lnTo>
                                    <a:lnTo>
                                      <a:pt x="152" y="6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2" y="61"/>
                                    </a:lnTo>
                                    <a:lnTo>
                                      <a:pt x="139" y="61"/>
                                    </a:lnTo>
                                    <a:lnTo>
                                      <a:pt x="136" y="61"/>
                                    </a:lnTo>
                                    <a:lnTo>
                                      <a:pt x="133" y="61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27" y="62"/>
                                    </a:lnTo>
                                    <a:lnTo>
                                      <a:pt x="126" y="62"/>
                                    </a:lnTo>
                                    <a:lnTo>
                                      <a:pt x="123" y="64"/>
                                    </a:lnTo>
                                    <a:lnTo>
                                      <a:pt x="120" y="64"/>
                                    </a:lnTo>
                                    <a:lnTo>
                                      <a:pt x="119" y="65"/>
                                    </a:lnTo>
                                    <a:lnTo>
                                      <a:pt x="116" y="65"/>
                                    </a:lnTo>
                                    <a:lnTo>
                                      <a:pt x="114" y="67"/>
                                    </a:lnTo>
                                    <a:lnTo>
                                      <a:pt x="111" y="68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08" y="69"/>
                                    </a:lnTo>
                                    <a:lnTo>
                                      <a:pt x="107" y="71"/>
                                    </a:lnTo>
                                    <a:lnTo>
                                      <a:pt x="106" y="72"/>
                                    </a:lnTo>
                                    <a:lnTo>
                                      <a:pt x="104" y="72"/>
                                    </a:lnTo>
                                    <a:lnTo>
                                      <a:pt x="103" y="74"/>
                                    </a:lnTo>
                                    <a:lnTo>
                                      <a:pt x="101" y="75"/>
                                    </a:lnTo>
                                    <a:lnTo>
                                      <a:pt x="100" y="76"/>
                                    </a:lnTo>
                                    <a:lnTo>
                                      <a:pt x="98" y="78"/>
                                    </a:lnTo>
                                    <a:lnTo>
                                      <a:pt x="98" y="79"/>
                                    </a:lnTo>
                                    <a:lnTo>
                                      <a:pt x="97" y="81"/>
                                    </a:lnTo>
                                    <a:lnTo>
                                      <a:pt x="97" y="82"/>
                                    </a:lnTo>
                                    <a:lnTo>
                                      <a:pt x="96" y="82"/>
                                    </a:lnTo>
                                    <a:lnTo>
                                      <a:pt x="96" y="84"/>
                                    </a:lnTo>
                                    <a:lnTo>
                                      <a:pt x="96" y="85"/>
                                    </a:lnTo>
                                    <a:lnTo>
                                      <a:pt x="96" y="86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6" y="89"/>
                                    </a:lnTo>
                                    <a:lnTo>
                                      <a:pt x="96" y="91"/>
                                    </a:lnTo>
                                    <a:lnTo>
                                      <a:pt x="96" y="92"/>
                                    </a:lnTo>
                                    <a:lnTo>
                                      <a:pt x="96" y="93"/>
                                    </a:lnTo>
                                    <a:lnTo>
                                      <a:pt x="96" y="95"/>
                                    </a:lnTo>
                                    <a:lnTo>
                                      <a:pt x="96" y="96"/>
                                    </a:lnTo>
                                    <a:lnTo>
                                      <a:pt x="97" y="96"/>
                                    </a:lnTo>
                                    <a:lnTo>
                                      <a:pt x="97" y="98"/>
                                    </a:lnTo>
                                    <a:lnTo>
                                      <a:pt x="97" y="99"/>
                                    </a:lnTo>
                                    <a:lnTo>
                                      <a:pt x="98" y="100"/>
                                    </a:lnTo>
                                    <a:lnTo>
                                      <a:pt x="98" y="100"/>
                                    </a:lnTo>
                                    <a:lnTo>
                                      <a:pt x="100" y="102"/>
                                    </a:lnTo>
                                    <a:lnTo>
                                      <a:pt x="100" y="103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3" y="105"/>
                                    </a:lnTo>
                                    <a:lnTo>
                                      <a:pt x="104" y="105"/>
                                    </a:lnTo>
                                    <a:lnTo>
                                      <a:pt x="104" y="106"/>
                                    </a:lnTo>
                                    <a:lnTo>
                                      <a:pt x="106" y="108"/>
                                    </a:lnTo>
                                    <a:lnTo>
                                      <a:pt x="107" y="108"/>
                                    </a:lnTo>
                                    <a:lnTo>
                                      <a:pt x="108" y="109"/>
                                    </a:lnTo>
                                    <a:lnTo>
                                      <a:pt x="110" y="109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3" y="112"/>
                                    </a:lnTo>
                                    <a:lnTo>
                                      <a:pt x="114" y="112"/>
                                    </a:lnTo>
                                    <a:lnTo>
                                      <a:pt x="116" y="113"/>
                                    </a:lnTo>
                                    <a:lnTo>
                                      <a:pt x="117" y="113"/>
                                    </a:lnTo>
                                    <a:lnTo>
                                      <a:pt x="120" y="115"/>
                                    </a:lnTo>
                                    <a:lnTo>
                                      <a:pt x="121" y="115"/>
                                    </a:lnTo>
                                    <a:lnTo>
                                      <a:pt x="123" y="116"/>
                                    </a:lnTo>
                                    <a:lnTo>
                                      <a:pt x="126" y="116"/>
                                    </a:lnTo>
                                    <a:lnTo>
                                      <a:pt x="127" y="117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94" y="147"/>
                                    </a:lnTo>
                                    <a:lnTo>
                                      <a:pt x="194" y="147"/>
                                    </a:lnTo>
                                    <a:lnTo>
                                      <a:pt x="198" y="150"/>
                                    </a:lnTo>
                                    <a:lnTo>
                                      <a:pt x="202" y="153"/>
                                    </a:lnTo>
                                    <a:lnTo>
                                      <a:pt x="207" y="154"/>
                                    </a:lnTo>
                                    <a:lnTo>
                                      <a:pt x="211" y="157"/>
                                    </a:lnTo>
                                    <a:lnTo>
                                      <a:pt x="215" y="160"/>
                                    </a:lnTo>
                                    <a:lnTo>
                                      <a:pt x="220" y="163"/>
                                    </a:lnTo>
                                    <a:lnTo>
                                      <a:pt x="222" y="164"/>
                                    </a:lnTo>
                                    <a:lnTo>
                                      <a:pt x="227" y="167"/>
                                    </a:lnTo>
                                    <a:lnTo>
                                      <a:pt x="230" y="170"/>
                                    </a:lnTo>
                                    <a:lnTo>
                                      <a:pt x="234" y="172"/>
                                    </a:lnTo>
                                    <a:lnTo>
                                      <a:pt x="237" y="175"/>
                                    </a:lnTo>
                                    <a:lnTo>
                                      <a:pt x="240" y="178"/>
                                    </a:lnTo>
                                    <a:lnTo>
                                      <a:pt x="243" y="181"/>
                                    </a:lnTo>
                                    <a:lnTo>
                                      <a:pt x="245" y="184"/>
                                    </a:lnTo>
                                    <a:lnTo>
                                      <a:pt x="248" y="187"/>
                                    </a:lnTo>
                                    <a:lnTo>
                                      <a:pt x="251" y="189"/>
                                    </a:lnTo>
                                    <a:lnTo>
                                      <a:pt x="253" y="192"/>
                                    </a:lnTo>
                                    <a:lnTo>
                                      <a:pt x="256" y="195"/>
                                    </a:lnTo>
                                    <a:lnTo>
                                      <a:pt x="257" y="198"/>
                                    </a:lnTo>
                                    <a:lnTo>
                                      <a:pt x="258" y="201"/>
                                    </a:lnTo>
                                    <a:lnTo>
                                      <a:pt x="260" y="205"/>
                                    </a:lnTo>
                                    <a:lnTo>
                                      <a:pt x="261" y="208"/>
                                    </a:lnTo>
                                    <a:lnTo>
                                      <a:pt x="263" y="211"/>
                                    </a:lnTo>
                                    <a:lnTo>
                                      <a:pt x="264" y="215"/>
                                    </a:lnTo>
                                    <a:lnTo>
                                      <a:pt x="266" y="218"/>
                                    </a:lnTo>
                                    <a:lnTo>
                                      <a:pt x="267" y="222"/>
                                    </a:lnTo>
                                    <a:lnTo>
                                      <a:pt x="267" y="225"/>
                                    </a:lnTo>
                                    <a:lnTo>
                                      <a:pt x="269" y="229"/>
                                    </a:lnTo>
                                    <a:lnTo>
                                      <a:pt x="269" y="232"/>
                                    </a:lnTo>
                                    <a:lnTo>
                                      <a:pt x="269" y="236"/>
                                    </a:lnTo>
                                    <a:lnTo>
                                      <a:pt x="269" y="240"/>
                                    </a:lnTo>
                                    <a:lnTo>
                                      <a:pt x="270" y="243"/>
                                    </a:lnTo>
                                    <a:lnTo>
                                      <a:pt x="270" y="243"/>
                                    </a:lnTo>
                                    <a:lnTo>
                                      <a:pt x="269" y="250"/>
                                    </a:lnTo>
                                    <a:lnTo>
                                      <a:pt x="269" y="256"/>
                                    </a:lnTo>
                                    <a:lnTo>
                                      <a:pt x="267" y="261"/>
                                    </a:lnTo>
                                    <a:lnTo>
                                      <a:pt x="267" y="267"/>
                                    </a:lnTo>
                                    <a:lnTo>
                                      <a:pt x="266" y="273"/>
                                    </a:lnTo>
                                    <a:lnTo>
                                      <a:pt x="263" y="278"/>
                                    </a:lnTo>
                                    <a:lnTo>
                                      <a:pt x="261" y="283"/>
                                    </a:lnTo>
                                    <a:lnTo>
                                      <a:pt x="258" y="288"/>
                                    </a:lnTo>
                                    <a:lnTo>
                                      <a:pt x="256" y="292"/>
                                    </a:lnTo>
                                    <a:lnTo>
                                      <a:pt x="253" y="298"/>
                                    </a:lnTo>
                                    <a:lnTo>
                                      <a:pt x="250" y="302"/>
                                    </a:lnTo>
                                    <a:lnTo>
                                      <a:pt x="245" y="307"/>
                                    </a:lnTo>
                                    <a:lnTo>
                                      <a:pt x="241" y="311"/>
                                    </a:lnTo>
                                    <a:lnTo>
                                      <a:pt x="237" y="315"/>
                                    </a:lnTo>
                                    <a:lnTo>
                                      <a:pt x="233" y="319"/>
                                    </a:lnTo>
                                    <a:lnTo>
                                      <a:pt x="228" y="322"/>
                                    </a:lnTo>
                                    <a:lnTo>
                                      <a:pt x="222" y="326"/>
                                    </a:lnTo>
                                    <a:lnTo>
                                      <a:pt x="218" y="329"/>
                                    </a:lnTo>
                                    <a:lnTo>
                                      <a:pt x="212" y="332"/>
                                    </a:lnTo>
                                    <a:lnTo>
                                      <a:pt x="207" y="335"/>
                                    </a:lnTo>
                                    <a:lnTo>
                                      <a:pt x="201" y="338"/>
                                    </a:lnTo>
                                    <a:lnTo>
                                      <a:pt x="194" y="340"/>
                                    </a:lnTo>
                                    <a:lnTo>
                                      <a:pt x="188" y="342"/>
                                    </a:lnTo>
                                    <a:lnTo>
                                      <a:pt x="181" y="345"/>
                                    </a:lnTo>
                                    <a:lnTo>
                                      <a:pt x="173" y="346"/>
                                    </a:lnTo>
                                    <a:lnTo>
                                      <a:pt x="166" y="348"/>
                                    </a:lnTo>
                                    <a:lnTo>
                                      <a:pt x="159" y="349"/>
                                    </a:lnTo>
                                    <a:lnTo>
                                      <a:pt x="150" y="350"/>
                                    </a:lnTo>
                                    <a:lnTo>
                                      <a:pt x="143" y="352"/>
                                    </a:lnTo>
                                    <a:lnTo>
                                      <a:pt x="134" y="352"/>
                                    </a:lnTo>
                                    <a:lnTo>
                                      <a:pt x="126" y="352"/>
                                    </a:lnTo>
                                    <a:lnTo>
                                      <a:pt x="119" y="352"/>
                                    </a:lnTo>
                                    <a:lnTo>
                                      <a:pt x="119" y="352"/>
                                    </a:lnTo>
                                    <a:lnTo>
                                      <a:pt x="114" y="352"/>
                                    </a:lnTo>
                                    <a:lnTo>
                                      <a:pt x="111" y="352"/>
                                    </a:lnTo>
                                    <a:lnTo>
                                      <a:pt x="108" y="352"/>
                                    </a:lnTo>
                                    <a:lnTo>
                                      <a:pt x="106" y="352"/>
                                    </a:lnTo>
                                    <a:lnTo>
                                      <a:pt x="101" y="352"/>
                                    </a:lnTo>
                                    <a:lnTo>
                                      <a:pt x="98" y="352"/>
                                    </a:lnTo>
                                    <a:lnTo>
                                      <a:pt x="96" y="352"/>
                                    </a:lnTo>
                                    <a:lnTo>
                                      <a:pt x="93" y="352"/>
                                    </a:lnTo>
                                    <a:lnTo>
                                      <a:pt x="88" y="352"/>
                                    </a:lnTo>
                                    <a:lnTo>
                                      <a:pt x="85" y="352"/>
                                    </a:lnTo>
                                    <a:lnTo>
                                      <a:pt x="83" y="350"/>
                                    </a:lnTo>
                                    <a:lnTo>
                                      <a:pt x="78" y="350"/>
                                    </a:lnTo>
                                    <a:lnTo>
                                      <a:pt x="75" y="350"/>
                                    </a:lnTo>
                                    <a:lnTo>
                                      <a:pt x="72" y="350"/>
                                    </a:lnTo>
                                    <a:lnTo>
                                      <a:pt x="68" y="349"/>
                                    </a:lnTo>
                                    <a:lnTo>
                                      <a:pt x="65" y="349"/>
                                    </a:lnTo>
                                    <a:lnTo>
                                      <a:pt x="61" y="349"/>
                                    </a:lnTo>
                                    <a:lnTo>
                                      <a:pt x="58" y="348"/>
                                    </a:lnTo>
                                    <a:lnTo>
                                      <a:pt x="54" y="348"/>
                                    </a:lnTo>
                                    <a:lnTo>
                                      <a:pt x="51" y="348"/>
                                    </a:lnTo>
                                    <a:lnTo>
                                      <a:pt x="46" y="346"/>
                                    </a:lnTo>
                                    <a:lnTo>
                                      <a:pt x="42" y="346"/>
                                    </a:lnTo>
                                    <a:lnTo>
                                      <a:pt x="39" y="345"/>
                                    </a:lnTo>
                                    <a:lnTo>
                                      <a:pt x="35" y="345"/>
                                    </a:lnTo>
                                    <a:lnTo>
                                      <a:pt x="32" y="345"/>
                                    </a:lnTo>
                                    <a:lnTo>
                                      <a:pt x="28" y="343"/>
                                    </a:lnTo>
                                    <a:lnTo>
                                      <a:pt x="23" y="342"/>
                                    </a:lnTo>
                                    <a:lnTo>
                                      <a:pt x="21" y="342"/>
                                    </a:lnTo>
                                    <a:lnTo>
                                      <a:pt x="16" y="340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8" y="339"/>
                                    </a:lnTo>
                                    <a:lnTo>
                                      <a:pt x="5" y="338"/>
                                    </a:lnTo>
                                    <a:lnTo>
                                      <a:pt x="5" y="268"/>
                                    </a:lnTo>
                                    <a:lnTo>
                                      <a:pt x="5" y="268"/>
                                    </a:lnTo>
                                    <a:lnTo>
                                      <a:pt x="8" y="270"/>
                                    </a:lnTo>
                                    <a:lnTo>
                                      <a:pt x="12" y="271"/>
                                    </a:lnTo>
                                    <a:lnTo>
                                      <a:pt x="16" y="273"/>
                                    </a:lnTo>
                                    <a:lnTo>
                                      <a:pt x="21" y="274"/>
                                    </a:lnTo>
                                    <a:lnTo>
                                      <a:pt x="23" y="276"/>
                                    </a:lnTo>
                                    <a:lnTo>
                                      <a:pt x="28" y="277"/>
                                    </a:lnTo>
                                    <a:lnTo>
                                      <a:pt x="31" y="277"/>
                                    </a:lnTo>
                                    <a:lnTo>
                                      <a:pt x="35" y="278"/>
                                    </a:lnTo>
                                    <a:lnTo>
                                      <a:pt x="39" y="280"/>
                                    </a:lnTo>
                                    <a:lnTo>
                                      <a:pt x="42" y="280"/>
                                    </a:lnTo>
                                    <a:lnTo>
                                      <a:pt x="46" y="281"/>
                                    </a:lnTo>
                                    <a:lnTo>
                                      <a:pt x="49" y="283"/>
                                    </a:lnTo>
                                    <a:lnTo>
                                      <a:pt x="54" y="283"/>
                                    </a:lnTo>
                                    <a:lnTo>
                                      <a:pt x="57" y="284"/>
                                    </a:lnTo>
                                    <a:lnTo>
                                      <a:pt x="59" y="284"/>
                                    </a:lnTo>
                                    <a:lnTo>
                                      <a:pt x="64" y="285"/>
                                    </a:lnTo>
                                    <a:lnTo>
                                      <a:pt x="67" y="285"/>
                                    </a:lnTo>
                                    <a:lnTo>
                                      <a:pt x="70" y="287"/>
                                    </a:lnTo>
                                    <a:lnTo>
                                      <a:pt x="74" y="287"/>
                                    </a:lnTo>
                                    <a:lnTo>
                                      <a:pt x="77" y="287"/>
                                    </a:lnTo>
                                    <a:lnTo>
                                      <a:pt x="80" y="288"/>
                                    </a:lnTo>
                                    <a:lnTo>
                                      <a:pt x="83" y="288"/>
                                    </a:lnTo>
                                    <a:lnTo>
                                      <a:pt x="85" y="288"/>
                                    </a:lnTo>
                                    <a:lnTo>
                                      <a:pt x="90" y="290"/>
                                    </a:lnTo>
                                    <a:lnTo>
                                      <a:pt x="93" y="290"/>
                                    </a:lnTo>
                                    <a:lnTo>
                                      <a:pt x="96" y="290"/>
                                    </a:lnTo>
                                    <a:lnTo>
                                      <a:pt x="98" y="290"/>
                                    </a:lnTo>
                                    <a:lnTo>
                                      <a:pt x="101" y="290"/>
                                    </a:lnTo>
                                    <a:lnTo>
                                      <a:pt x="104" y="290"/>
                                    </a:lnTo>
                                    <a:lnTo>
                                      <a:pt x="107" y="290"/>
                                    </a:lnTo>
                                    <a:lnTo>
                                      <a:pt x="110" y="290"/>
                                    </a:lnTo>
                                    <a:lnTo>
                                      <a:pt x="113" y="290"/>
                                    </a:lnTo>
                                    <a:lnTo>
                                      <a:pt x="113" y="290"/>
                                    </a:lnTo>
                                    <a:lnTo>
                                      <a:pt x="116" y="290"/>
                                    </a:lnTo>
                                    <a:lnTo>
                                      <a:pt x="119" y="290"/>
                                    </a:lnTo>
                                    <a:lnTo>
                                      <a:pt x="123" y="290"/>
                                    </a:lnTo>
                                    <a:lnTo>
                                      <a:pt x="126" y="290"/>
                                    </a:lnTo>
                                    <a:lnTo>
                                      <a:pt x="129" y="290"/>
                                    </a:lnTo>
                                    <a:lnTo>
                                      <a:pt x="132" y="288"/>
                                    </a:lnTo>
                                    <a:lnTo>
                                      <a:pt x="134" y="288"/>
                                    </a:lnTo>
                                    <a:lnTo>
                                      <a:pt x="137" y="288"/>
                                    </a:lnTo>
                                    <a:lnTo>
                                      <a:pt x="140" y="287"/>
                                    </a:lnTo>
                                    <a:lnTo>
                                      <a:pt x="143" y="287"/>
                                    </a:lnTo>
                                    <a:lnTo>
                                      <a:pt x="145" y="285"/>
                                    </a:lnTo>
                                    <a:lnTo>
                                      <a:pt x="147" y="285"/>
                                    </a:lnTo>
                                    <a:lnTo>
                                      <a:pt x="150" y="284"/>
                                    </a:lnTo>
                                    <a:lnTo>
                                      <a:pt x="152" y="283"/>
                                    </a:lnTo>
                                    <a:lnTo>
                                      <a:pt x="153" y="283"/>
                                    </a:lnTo>
                                    <a:lnTo>
                                      <a:pt x="156" y="281"/>
                                    </a:lnTo>
                                    <a:lnTo>
                                      <a:pt x="158" y="280"/>
                                    </a:lnTo>
                                    <a:lnTo>
                                      <a:pt x="159" y="278"/>
                                    </a:lnTo>
                                    <a:lnTo>
                                      <a:pt x="160" y="277"/>
                                    </a:lnTo>
                                    <a:lnTo>
                                      <a:pt x="162" y="276"/>
                                    </a:lnTo>
                                    <a:lnTo>
                                      <a:pt x="163" y="274"/>
                                    </a:lnTo>
                                    <a:lnTo>
                                      <a:pt x="165" y="273"/>
                                    </a:lnTo>
                                    <a:lnTo>
                                      <a:pt x="165" y="271"/>
                                    </a:lnTo>
                                    <a:lnTo>
                                      <a:pt x="166" y="270"/>
                                    </a:lnTo>
                                    <a:lnTo>
                                      <a:pt x="168" y="268"/>
                                    </a:lnTo>
                                    <a:lnTo>
                                      <a:pt x="168" y="267"/>
                                    </a:lnTo>
                                    <a:lnTo>
                                      <a:pt x="169" y="266"/>
                                    </a:lnTo>
                                    <a:lnTo>
                                      <a:pt x="169" y="264"/>
                                    </a:lnTo>
                                    <a:lnTo>
                                      <a:pt x="169" y="261"/>
                                    </a:lnTo>
                                    <a:lnTo>
                                      <a:pt x="169" y="260"/>
                                    </a:lnTo>
                                    <a:lnTo>
                                      <a:pt x="169" y="259"/>
                                    </a:lnTo>
                                    <a:lnTo>
                                      <a:pt x="170" y="256"/>
                                    </a:lnTo>
                                    <a:lnTo>
                                      <a:pt x="170" y="256"/>
                                    </a:lnTo>
                                    <a:lnTo>
                                      <a:pt x="169" y="256"/>
                                    </a:lnTo>
                                    <a:lnTo>
                                      <a:pt x="169" y="254"/>
                                    </a:lnTo>
                                    <a:lnTo>
                                      <a:pt x="169" y="254"/>
                                    </a:lnTo>
                                    <a:lnTo>
                                      <a:pt x="169" y="253"/>
                                    </a:lnTo>
                                    <a:lnTo>
                                      <a:pt x="169" y="252"/>
                                    </a:lnTo>
                                    <a:lnTo>
                                      <a:pt x="169" y="252"/>
                                    </a:lnTo>
                                    <a:lnTo>
                                      <a:pt x="169" y="250"/>
                                    </a:lnTo>
                                    <a:lnTo>
                                      <a:pt x="169" y="249"/>
                                    </a:lnTo>
                                    <a:lnTo>
                                      <a:pt x="168" y="249"/>
                                    </a:lnTo>
                                    <a:lnTo>
                                      <a:pt x="168" y="247"/>
                                    </a:lnTo>
                                    <a:lnTo>
                                      <a:pt x="168" y="246"/>
                                    </a:lnTo>
                                    <a:lnTo>
                                      <a:pt x="168" y="246"/>
                                    </a:lnTo>
                                    <a:lnTo>
                                      <a:pt x="166" y="244"/>
                                    </a:lnTo>
                                    <a:lnTo>
                                      <a:pt x="166" y="243"/>
                                    </a:lnTo>
                                    <a:lnTo>
                                      <a:pt x="165" y="243"/>
                                    </a:lnTo>
                                    <a:lnTo>
                                      <a:pt x="165" y="242"/>
                                    </a:lnTo>
                                    <a:lnTo>
                                      <a:pt x="165" y="242"/>
                                    </a:lnTo>
                                    <a:lnTo>
                                      <a:pt x="163" y="240"/>
                                    </a:lnTo>
                                    <a:lnTo>
                                      <a:pt x="162" y="239"/>
                                    </a:lnTo>
                                    <a:lnTo>
                                      <a:pt x="162" y="239"/>
                                    </a:lnTo>
                                    <a:lnTo>
                                      <a:pt x="160" y="237"/>
                                    </a:lnTo>
                                    <a:lnTo>
                                      <a:pt x="160" y="237"/>
                                    </a:lnTo>
                                    <a:lnTo>
                                      <a:pt x="159" y="236"/>
                                    </a:lnTo>
                                    <a:lnTo>
                                      <a:pt x="158" y="236"/>
                                    </a:lnTo>
                                    <a:lnTo>
                                      <a:pt x="156" y="235"/>
                                    </a:lnTo>
                                    <a:lnTo>
                                      <a:pt x="155" y="235"/>
                                    </a:lnTo>
                                    <a:lnTo>
                                      <a:pt x="155" y="233"/>
                                    </a:lnTo>
                                    <a:lnTo>
                                      <a:pt x="153" y="232"/>
                                    </a:lnTo>
                                    <a:lnTo>
                                      <a:pt x="152" y="232"/>
                                    </a:lnTo>
                                    <a:lnTo>
                                      <a:pt x="150" y="230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47" y="229"/>
                                    </a:lnTo>
                                    <a:lnTo>
                                      <a:pt x="75" y="201"/>
                                    </a:lnTo>
                                    <a:lnTo>
                                      <a:pt x="75" y="201"/>
                                    </a:lnTo>
                                    <a:lnTo>
                                      <a:pt x="70" y="199"/>
                                    </a:lnTo>
                                    <a:lnTo>
                                      <a:pt x="65" y="196"/>
                                    </a:lnTo>
                                    <a:lnTo>
                                      <a:pt x="61" y="195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8" y="188"/>
                                    </a:lnTo>
                                    <a:lnTo>
                                      <a:pt x="45" y="185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8" y="180"/>
                                    </a:lnTo>
                                    <a:lnTo>
                                      <a:pt x="33" y="177"/>
                                    </a:lnTo>
                                    <a:lnTo>
                                      <a:pt x="31" y="174"/>
                                    </a:lnTo>
                                    <a:lnTo>
                                      <a:pt x="28" y="171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22" y="165"/>
                                    </a:lnTo>
                                    <a:lnTo>
                                      <a:pt x="21" y="163"/>
                                    </a:lnTo>
                                    <a:lnTo>
                                      <a:pt x="18" y="160"/>
                                    </a:lnTo>
                                    <a:lnTo>
                                      <a:pt x="15" y="157"/>
                                    </a:lnTo>
                                    <a:lnTo>
                                      <a:pt x="13" y="153"/>
                                    </a:lnTo>
                                    <a:lnTo>
                                      <a:pt x="12" y="150"/>
                                    </a:lnTo>
                                    <a:lnTo>
                                      <a:pt x="9" y="147"/>
                                    </a:lnTo>
                                    <a:lnTo>
                                      <a:pt x="8" y="143"/>
                                    </a:lnTo>
                                    <a:lnTo>
                                      <a:pt x="6" y="140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5" y="133"/>
                                    </a:lnTo>
                                    <a:lnTo>
                                      <a:pt x="3" y="129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96"/>
                                    </a:lnTo>
                                    <a:lnTo>
                                      <a:pt x="0" y="91"/>
                                    </a:lnTo>
                                    <a:lnTo>
                                      <a:pt x="2" y="85"/>
                                    </a:lnTo>
                                    <a:lnTo>
                                      <a:pt x="2" y="79"/>
                                    </a:lnTo>
                                    <a:lnTo>
                                      <a:pt x="3" y="75"/>
                                    </a:lnTo>
                                    <a:lnTo>
                                      <a:pt x="5" y="69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2" y="55"/>
                                    </a:lnTo>
                                    <a:lnTo>
                                      <a:pt x="15" y="51"/>
                                    </a:lnTo>
                                    <a:lnTo>
                                      <a:pt x="19" y="47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8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44" y="24"/>
                                    </a:lnTo>
                                    <a:lnTo>
                                      <a:pt x="48" y="21"/>
                                    </a:lnTo>
                                    <a:lnTo>
                                      <a:pt x="54" y="19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65" y="14"/>
                                    </a:lnTo>
                                    <a:lnTo>
                                      <a:pt x="71" y="12"/>
                                    </a:lnTo>
                                    <a:lnTo>
                                      <a:pt x="77" y="10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0" y="6"/>
                                    </a:lnTo>
                                    <a:lnTo>
                                      <a:pt x="97" y="4"/>
                                    </a:lnTo>
                                    <a:lnTo>
                                      <a:pt x="104" y="3"/>
                                    </a:lnTo>
                                    <a:lnTo>
                                      <a:pt x="111" y="3"/>
                                    </a:lnTo>
                                    <a:lnTo>
                                      <a:pt x="119" y="2"/>
                                    </a:lnTo>
                                    <a:lnTo>
                                      <a:pt x="127" y="2"/>
                                    </a:lnTo>
                                    <a:lnTo>
                                      <a:pt x="134" y="2"/>
                                    </a:lnTo>
                                    <a:lnTo>
                                      <a:pt x="143" y="0"/>
                                    </a:lnTo>
                                    <a:lnTo>
                                      <a:pt x="143" y="0"/>
                                    </a:lnTo>
                                    <a:lnTo>
                                      <a:pt x="146" y="2"/>
                                    </a:lnTo>
                                    <a:lnTo>
                                      <a:pt x="149" y="2"/>
                                    </a:lnTo>
                                    <a:lnTo>
                                      <a:pt x="152" y="2"/>
                                    </a:lnTo>
                                    <a:lnTo>
                                      <a:pt x="155" y="2"/>
                                    </a:lnTo>
                                    <a:lnTo>
                                      <a:pt x="158" y="2"/>
                                    </a:lnTo>
                                    <a:lnTo>
                                      <a:pt x="160" y="2"/>
                                    </a:lnTo>
                                    <a:lnTo>
                                      <a:pt x="165" y="2"/>
                                    </a:lnTo>
                                    <a:lnTo>
                                      <a:pt x="168" y="2"/>
                                    </a:lnTo>
                                    <a:lnTo>
                                      <a:pt x="170" y="3"/>
                                    </a:lnTo>
                                    <a:lnTo>
                                      <a:pt x="173" y="3"/>
                                    </a:lnTo>
                                    <a:lnTo>
                                      <a:pt x="178" y="3"/>
                                    </a:lnTo>
                                    <a:lnTo>
                                      <a:pt x="181" y="3"/>
                                    </a:lnTo>
                                    <a:lnTo>
                                      <a:pt x="183" y="4"/>
                                    </a:lnTo>
                                    <a:lnTo>
                                      <a:pt x="186" y="4"/>
                                    </a:lnTo>
                                    <a:lnTo>
                                      <a:pt x="191" y="4"/>
                                    </a:lnTo>
                                    <a:lnTo>
                                      <a:pt x="194" y="6"/>
                                    </a:lnTo>
                                    <a:lnTo>
                                      <a:pt x="196" y="6"/>
                                    </a:lnTo>
                                    <a:lnTo>
                                      <a:pt x="201" y="6"/>
                                    </a:lnTo>
                                    <a:lnTo>
                                      <a:pt x="204" y="7"/>
                                    </a:lnTo>
                                    <a:lnTo>
                                      <a:pt x="207" y="7"/>
                                    </a:lnTo>
                                    <a:lnTo>
                                      <a:pt x="209" y="9"/>
                                    </a:lnTo>
                                    <a:lnTo>
                                      <a:pt x="214" y="9"/>
                                    </a:lnTo>
                                    <a:lnTo>
                                      <a:pt x="217" y="9"/>
                                    </a:lnTo>
                                    <a:lnTo>
                                      <a:pt x="220" y="10"/>
                                    </a:lnTo>
                                    <a:lnTo>
                                      <a:pt x="222" y="10"/>
                                    </a:lnTo>
                                    <a:lnTo>
                                      <a:pt x="227" y="12"/>
                                    </a:lnTo>
                                    <a:lnTo>
                                      <a:pt x="230" y="12"/>
                                    </a:lnTo>
                                    <a:lnTo>
                                      <a:pt x="233" y="13"/>
                                    </a:lnTo>
                                    <a:lnTo>
                                      <a:pt x="235" y="13"/>
                                    </a:lnTo>
                                    <a:lnTo>
                                      <a:pt x="238" y="14"/>
                                    </a:lnTo>
                                    <a:lnTo>
                                      <a:pt x="241" y="14"/>
                                    </a:lnTo>
                                    <a:lnTo>
                                      <a:pt x="245" y="14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9755" y="6578"/>
                                <a:ext cx="96491" cy="317629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502127" y="6578"/>
                                <a:ext cx="243569" cy="317629"/>
                              </a:xfrm>
                              <a:custGeom>
                                <a:avLst/>
                                <a:gdLst>
                                  <a:gd name="T0" fmla="*/ 255 w 260"/>
                                  <a:gd name="T1" fmla="*/ 0 h 338"/>
                                  <a:gd name="T2" fmla="*/ 255 w 260"/>
                                  <a:gd name="T3" fmla="*/ 62 h 338"/>
                                  <a:gd name="T4" fmla="*/ 101 w 260"/>
                                  <a:gd name="T5" fmla="*/ 62 h 338"/>
                                  <a:gd name="T6" fmla="*/ 101 w 260"/>
                                  <a:gd name="T7" fmla="*/ 137 h 338"/>
                                  <a:gd name="T8" fmla="*/ 237 w 260"/>
                                  <a:gd name="T9" fmla="*/ 137 h 338"/>
                                  <a:gd name="T10" fmla="*/ 237 w 260"/>
                                  <a:gd name="T11" fmla="*/ 194 h 338"/>
                                  <a:gd name="T12" fmla="*/ 101 w 260"/>
                                  <a:gd name="T13" fmla="*/ 194 h 338"/>
                                  <a:gd name="T14" fmla="*/ 101 w 260"/>
                                  <a:gd name="T15" fmla="*/ 273 h 338"/>
                                  <a:gd name="T16" fmla="*/ 260 w 260"/>
                                  <a:gd name="T17" fmla="*/ 273 h 338"/>
                                  <a:gd name="T18" fmla="*/ 260 w 260"/>
                                  <a:gd name="T19" fmla="*/ 338 h 338"/>
                                  <a:gd name="T20" fmla="*/ 0 w 260"/>
                                  <a:gd name="T21" fmla="*/ 338 h 338"/>
                                  <a:gd name="T22" fmla="*/ 0 w 260"/>
                                  <a:gd name="T23" fmla="*/ 0 h 338"/>
                                  <a:gd name="T24" fmla="*/ 255 w 260"/>
                                  <a:gd name="T25" fmla="*/ 0 h 33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60" h="338">
                                    <a:moveTo>
                                      <a:pt x="255" y="0"/>
                                    </a:moveTo>
                                    <a:lnTo>
                                      <a:pt x="255" y="62"/>
                                    </a:lnTo>
                                    <a:lnTo>
                                      <a:pt x="101" y="62"/>
                                    </a:lnTo>
                                    <a:lnTo>
                                      <a:pt x="101" y="137"/>
                                    </a:lnTo>
                                    <a:lnTo>
                                      <a:pt x="237" y="137"/>
                                    </a:lnTo>
                                    <a:lnTo>
                                      <a:pt x="237" y="194"/>
                                    </a:lnTo>
                                    <a:lnTo>
                                      <a:pt x="101" y="194"/>
                                    </a:lnTo>
                                    <a:lnTo>
                                      <a:pt x="101" y="273"/>
                                    </a:lnTo>
                                    <a:lnTo>
                                      <a:pt x="260" y="273"/>
                                    </a:lnTo>
                                    <a:lnTo>
                                      <a:pt x="260" y="338"/>
                                    </a:lnTo>
                                    <a:lnTo>
                                      <a:pt x="0" y="338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55" y="0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798157" y="6578"/>
                                <a:ext cx="400015" cy="320449"/>
                              </a:xfrm>
                              <a:custGeom>
                                <a:avLst/>
                                <a:gdLst>
                                  <a:gd name="T0" fmla="*/ 427 w 427"/>
                                  <a:gd name="T1" fmla="*/ 0 h 341"/>
                                  <a:gd name="T2" fmla="*/ 427 w 427"/>
                                  <a:gd name="T3" fmla="*/ 338 h 341"/>
                                  <a:gd name="T4" fmla="*/ 327 w 427"/>
                                  <a:gd name="T5" fmla="*/ 338 h 341"/>
                                  <a:gd name="T6" fmla="*/ 327 w 427"/>
                                  <a:gd name="T7" fmla="*/ 115 h 341"/>
                                  <a:gd name="T8" fmla="*/ 228 w 427"/>
                                  <a:gd name="T9" fmla="*/ 341 h 341"/>
                                  <a:gd name="T10" fmla="*/ 167 w 427"/>
                                  <a:gd name="T11" fmla="*/ 341 h 341"/>
                                  <a:gd name="T12" fmla="*/ 71 w 427"/>
                                  <a:gd name="T13" fmla="*/ 115 h 341"/>
                                  <a:gd name="T14" fmla="*/ 71 w 427"/>
                                  <a:gd name="T15" fmla="*/ 338 h 341"/>
                                  <a:gd name="T16" fmla="*/ 0 w 427"/>
                                  <a:gd name="T17" fmla="*/ 338 h 341"/>
                                  <a:gd name="T18" fmla="*/ 0 w 427"/>
                                  <a:gd name="T19" fmla="*/ 0 h 341"/>
                                  <a:gd name="T20" fmla="*/ 128 w 427"/>
                                  <a:gd name="T21" fmla="*/ 0 h 341"/>
                                  <a:gd name="T22" fmla="*/ 213 w 427"/>
                                  <a:gd name="T23" fmla="*/ 206 h 341"/>
                                  <a:gd name="T24" fmla="*/ 304 w 427"/>
                                  <a:gd name="T25" fmla="*/ 0 h 341"/>
                                  <a:gd name="T26" fmla="*/ 427 w 427"/>
                                  <a:gd name="T27" fmla="*/ 0 h 3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427" h="341">
                                    <a:moveTo>
                                      <a:pt x="427" y="0"/>
                                    </a:moveTo>
                                    <a:lnTo>
                                      <a:pt x="427" y="338"/>
                                    </a:lnTo>
                                    <a:lnTo>
                                      <a:pt x="327" y="338"/>
                                    </a:lnTo>
                                    <a:lnTo>
                                      <a:pt x="327" y="115"/>
                                    </a:lnTo>
                                    <a:lnTo>
                                      <a:pt x="228" y="341"/>
                                    </a:lnTo>
                                    <a:lnTo>
                                      <a:pt x="167" y="341"/>
                                    </a:lnTo>
                                    <a:lnTo>
                                      <a:pt x="71" y="115"/>
                                    </a:lnTo>
                                    <a:lnTo>
                                      <a:pt x="71" y="338"/>
                                    </a:lnTo>
                                    <a:lnTo>
                                      <a:pt x="0" y="338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304" y="0"/>
                                    </a:lnTo>
                                    <a:lnTo>
                                      <a:pt x="427" y="0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1272180" y="6578"/>
                                <a:ext cx="243569" cy="317629"/>
                              </a:xfrm>
                              <a:custGeom>
                                <a:avLst/>
                                <a:gdLst>
                                  <a:gd name="T0" fmla="*/ 257 w 260"/>
                                  <a:gd name="T1" fmla="*/ 0 h 338"/>
                                  <a:gd name="T2" fmla="*/ 257 w 260"/>
                                  <a:gd name="T3" fmla="*/ 62 h 338"/>
                                  <a:gd name="T4" fmla="*/ 100 w 260"/>
                                  <a:gd name="T5" fmla="*/ 62 h 338"/>
                                  <a:gd name="T6" fmla="*/ 100 w 260"/>
                                  <a:gd name="T7" fmla="*/ 137 h 338"/>
                                  <a:gd name="T8" fmla="*/ 237 w 260"/>
                                  <a:gd name="T9" fmla="*/ 137 h 338"/>
                                  <a:gd name="T10" fmla="*/ 237 w 260"/>
                                  <a:gd name="T11" fmla="*/ 194 h 338"/>
                                  <a:gd name="T12" fmla="*/ 100 w 260"/>
                                  <a:gd name="T13" fmla="*/ 194 h 338"/>
                                  <a:gd name="T14" fmla="*/ 100 w 260"/>
                                  <a:gd name="T15" fmla="*/ 273 h 338"/>
                                  <a:gd name="T16" fmla="*/ 260 w 260"/>
                                  <a:gd name="T17" fmla="*/ 273 h 338"/>
                                  <a:gd name="T18" fmla="*/ 260 w 260"/>
                                  <a:gd name="T19" fmla="*/ 338 h 338"/>
                                  <a:gd name="T20" fmla="*/ 0 w 260"/>
                                  <a:gd name="T21" fmla="*/ 338 h 338"/>
                                  <a:gd name="T22" fmla="*/ 0 w 260"/>
                                  <a:gd name="T23" fmla="*/ 0 h 338"/>
                                  <a:gd name="T24" fmla="*/ 257 w 260"/>
                                  <a:gd name="T25" fmla="*/ 0 h 33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60" h="338">
                                    <a:moveTo>
                                      <a:pt x="257" y="0"/>
                                    </a:moveTo>
                                    <a:lnTo>
                                      <a:pt x="257" y="62"/>
                                    </a:lnTo>
                                    <a:lnTo>
                                      <a:pt x="100" y="62"/>
                                    </a:lnTo>
                                    <a:lnTo>
                                      <a:pt x="100" y="137"/>
                                    </a:lnTo>
                                    <a:lnTo>
                                      <a:pt x="237" y="137"/>
                                    </a:lnTo>
                                    <a:lnTo>
                                      <a:pt x="237" y="194"/>
                                    </a:lnTo>
                                    <a:lnTo>
                                      <a:pt x="100" y="194"/>
                                    </a:lnTo>
                                    <a:lnTo>
                                      <a:pt x="100" y="273"/>
                                    </a:lnTo>
                                    <a:lnTo>
                                      <a:pt x="260" y="273"/>
                                    </a:lnTo>
                                    <a:lnTo>
                                      <a:pt x="260" y="338"/>
                                    </a:lnTo>
                                    <a:lnTo>
                                      <a:pt x="0" y="338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57" y="0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1569147" y="6578"/>
                                <a:ext cx="283852" cy="317629"/>
                              </a:xfrm>
                              <a:custGeom>
                                <a:avLst/>
                                <a:gdLst>
                                  <a:gd name="T0" fmla="*/ 303 w 303"/>
                                  <a:gd name="T1" fmla="*/ 0 h 338"/>
                                  <a:gd name="T2" fmla="*/ 303 w 303"/>
                                  <a:gd name="T3" fmla="*/ 338 h 338"/>
                                  <a:gd name="T4" fmla="*/ 194 w 303"/>
                                  <a:gd name="T5" fmla="*/ 338 h 338"/>
                                  <a:gd name="T6" fmla="*/ 70 w 303"/>
                                  <a:gd name="T7" fmla="*/ 120 h 338"/>
                                  <a:gd name="T8" fmla="*/ 70 w 303"/>
                                  <a:gd name="T9" fmla="*/ 338 h 338"/>
                                  <a:gd name="T10" fmla="*/ 0 w 303"/>
                                  <a:gd name="T11" fmla="*/ 338 h 338"/>
                                  <a:gd name="T12" fmla="*/ 0 w 303"/>
                                  <a:gd name="T13" fmla="*/ 0 h 338"/>
                                  <a:gd name="T14" fmla="*/ 114 w 303"/>
                                  <a:gd name="T15" fmla="*/ 0 h 338"/>
                                  <a:gd name="T16" fmla="*/ 233 w 303"/>
                                  <a:gd name="T17" fmla="*/ 213 h 338"/>
                                  <a:gd name="T18" fmla="*/ 233 w 303"/>
                                  <a:gd name="T19" fmla="*/ 0 h 338"/>
                                  <a:gd name="T20" fmla="*/ 303 w 303"/>
                                  <a:gd name="T21" fmla="*/ 0 h 33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303" h="338">
                                    <a:moveTo>
                                      <a:pt x="303" y="0"/>
                                    </a:moveTo>
                                    <a:lnTo>
                                      <a:pt x="303" y="338"/>
                                    </a:lnTo>
                                    <a:lnTo>
                                      <a:pt x="194" y="338"/>
                                    </a:lnTo>
                                    <a:lnTo>
                                      <a:pt x="70" y="120"/>
                                    </a:lnTo>
                                    <a:lnTo>
                                      <a:pt x="70" y="338"/>
                                    </a:lnTo>
                                    <a:lnTo>
                                      <a:pt x="0" y="338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14" y="0"/>
                                    </a:lnTo>
                                    <a:lnTo>
                                      <a:pt x="233" y="213"/>
                                    </a:lnTo>
                                    <a:lnTo>
                                      <a:pt x="233" y="0"/>
                                    </a:lnTo>
                                    <a:lnTo>
                                      <a:pt x="303" y="0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1904523" y="0"/>
                                <a:ext cx="255747" cy="330786"/>
                              </a:xfrm>
                              <a:custGeom>
                                <a:avLst/>
                                <a:gdLst>
                                  <a:gd name="T0" fmla="*/ 231 w 273"/>
                                  <a:gd name="T1" fmla="*/ 75 h 352"/>
                                  <a:gd name="T2" fmla="*/ 209 w 273"/>
                                  <a:gd name="T3" fmla="*/ 68 h 352"/>
                                  <a:gd name="T4" fmla="*/ 189 w 273"/>
                                  <a:gd name="T5" fmla="*/ 64 h 352"/>
                                  <a:gd name="T6" fmla="*/ 169 w 273"/>
                                  <a:gd name="T7" fmla="*/ 61 h 352"/>
                                  <a:gd name="T8" fmla="*/ 150 w 273"/>
                                  <a:gd name="T9" fmla="*/ 60 h 352"/>
                                  <a:gd name="T10" fmla="*/ 133 w 273"/>
                                  <a:gd name="T11" fmla="*/ 61 h 352"/>
                                  <a:gd name="T12" fmla="*/ 117 w 273"/>
                                  <a:gd name="T13" fmla="*/ 65 h 352"/>
                                  <a:gd name="T14" fmla="*/ 105 w 273"/>
                                  <a:gd name="T15" fmla="*/ 72 h 352"/>
                                  <a:gd name="T16" fmla="*/ 98 w 273"/>
                                  <a:gd name="T17" fmla="*/ 82 h 352"/>
                                  <a:gd name="T18" fmla="*/ 98 w 273"/>
                                  <a:gd name="T19" fmla="*/ 89 h 352"/>
                                  <a:gd name="T20" fmla="*/ 98 w 273"/>
                                  <a:gd name="T21" fmla="*/ 98 h 352"/>
                                  <a:gd name="T22" fmla="*/ 103 w 273"/>
                                  <a:gd name="T23" fmla="*/ 105 h 352"/>
                                  <a:gd name="T24" fmla="*/ 110 w 273"/>
                                  <a:gd name="T25" fmla="*/ 110 h 352"/>
                                  <a:gd name="T26" fmla="*/ 123 w 273"/>
                                  <a:gd name="T27" fmla="*/ 116 h 352"/>
                                  <a:gd name="T28" fmla="*/ 205 w 273"/>
                                  <a:gd name="T29" fmla="*/ 153 h 352"/>
                                  <a:gd name="T30" fmla="*/ 231 w 273"/>
                                  <a:gd name="T31" fmla="*/ 170 h 352"/>
                                  <a:gd name="T32" fmla="*/ 251 w 273"/>
                                  <a:gd name="T33" fmla="*/ 189 h 352"/>
                                  <a:gd name="T34" fmla="*/ 265 w 273"/>
                                  <a:gd name="T35" fmla="*/ 212 h 352"/>
                                  <a:gd name="T36" fmla="*/ 271 w 273"/>
                                  <a:gd name="T37" fmla="*/ 239 h 352"/>
                                  <a:gd name="T38" fmla="*/ 270 w 273"/>
                                  <a:gd name="T39" fmla="*/ 268 h 352"/>
                                  <a:gd name="T40" fmla="*/ 251 w 273"/>
                                  <a:gd name="T41" fmla="*/ 304 h 352"/>
                                  <a:gd name="T42" fmla="*/ 219 w 273"/>
                                  <a:gd name="T43" fmla="*/ 329 h 352"/>
                                  <a:gd name="T44" fmla="*/ 176 w 273"/>
                                  <a:gd name="T45" fmla="*/ 346 h 352"/>
                                  <a:gd name="T46" fmla="*/ 121 w 273"/>
                                  <a:gd name="T47" fmla="*/ 352 h 352"/>
                                  <a:gd name="T48" fmla="*/ 101 w 273"/>
                                  <a:gd name="T49" fmla="*/ 352 h 352"/>
                                  <a:gd name="T50" fmla="*/ 77 w 273"/>
                                  <a:gd name="T51" fmla="*/ 350 h 352"/>
                                  <a:gd name="T52" fmla="*/ 51 w 273"/>
                                  <a:gd name="T53" fmla="*/ 348 h 352"/>
                                  <a:gd name="T54" fmla="*/ 25 w 273"/>
                                  <a:gd name="T55" fmla="*/ 342 h 352"/>
                                  <a:gd name="T56" fmla="*/ 7 w 273"/>
                                  <a:gd name="T57" fmla="*/ 268 h 352"/>
                                  <a:gd name="T58" fmla="*/ 32 w 273"/>
                                  <a:gd name="T59" fmla="*/ 277 h 352"/>
                                  <a:gd name="T60" fmla="*/ 56 w 273"/>
                                  <a:gd name="T61" fmla="*/ 284 h 352"/>
                                  <a:gd name="T62" fmla="*/ 81 w 273"/>
                                  <a:gd name="T63" fmla="*/ 288 h 352"/>
                                  <a:gd name="T64" fmla="*/ 103 w 273"/>
                                  <a:gd name="T65" fmla="*/ 290 h 352"/>
                                  <a:gd name="T66" fmla="*/ 121 w 273"/>
                                  <a:gd name="T67" fmla="*/ 290 h 352"/>
                                  <a:gd name="T68" fmla="*/ 140 w 273"/>
                                  <a:gd name="T69" fmla="*/ 287 h 352"/>
                                  <a:gd name="T70" fmla="*/ 156 w 273"/>
                                  <a:gd name="T71" fmla="*/ 281 h 352"/>
                                  <a:gd name="T72" fmla="*/ 166 w 273"/>
                                  <a:gd name="T73" fmla="*/ 273 h 352"/>
                                  <a:gd name="T74" fmla="*/ 170 w 273"/>
                                  <a:gd name="T75" fmla="*/ 263 h 352"/>
                                  <a:gd name="T76" fmla="*/ 170 w 273"/>
                                  <a:gd name="T77" fmla="*/ 254 h 352"/>
                                  <a:gd name="T78" fmla="*/ 167 w 273"/>
                                  <a:gd name="T79" fmla="*/ 247 h 352"/>
                                  <a:gd name="T80" fmla="*/ 163 w 273"/>
                                  <a:gd name="T81" fmla="*/ 240 h 352"/>
                                  <a:gd name="T82" fmla="*/ 156 w 273"/>
                                  <a:gd name="T83" fmla="*/ 235 h 352"/>
                                  <a:gd name="T84" fmla="*/ 149 w 273"/>
                                  <a:gd name="T85" fmla="*/ 229 h 352"/>
                                  <a:gd name="T86" fmla="*/ 53 w 273"/>
                                  <a:gd name="T87" fmla="*/ 191 h 352"/>
                                  <a:gd name="T88" fmla="*/ 29 w 273"/>
                                  <a:gd name="T89" fmla="*/ 172 h 352"/>
                                  <a:gd name="T90" fmla="*/ 12 w 273"/>
                                  <a:gd name="T91" fmla="*/ 151 h 352"/>
                                  <a:gd name="T92" fmla="*/ 2 w 273"/>
                                  <a:gd name="T93" fmla="*/ 126 h 352"/>
                                  <a:gd name="T94" fmla="*/ 0 w 273"/>
                                  <a:gd name="T95" fmla="*/ 102 h 352"/>
                                  <a:gd name="T96" fmla="*/ 7 w 273"/>
                                  <a:gd name="T97" fmla="*/ 65 h 352"/>
                                  <a:gd name="T98" fmla="*/ 30 w 273"/>
                                  <a:gd name="T99" fmla="*/ 36 h 352"/>
                                  <a:gd name="T100" fmla="*/ 66 w 273"/>
                                  <a:gd name="T101" fmla="*/ 14 h 352"/>
                                  <a:gd name="T102" fmla="*/ 113 w 273"/>
                                  <a:gd name="T103" fmla="*/ 3 h 352"/>
                                  <a:gd name="T104" fmla="*/ 149 w 273"/>
                                  <a:gd name="T105" fmla="*/ 2 h 352"/>
                                  <a:gd name="T106" fmla="*/ 170 w 273"/>
                                  <a:gd name="T107" fmla="*/ 3 h 352"/>
                                  <a:gd name="T108" fmla="*/ 192 w 273"/>
                                  <a:gd name="T109" fmla="*/ 6 h 352"/>
                                  <a:gd name="T110" fmla="*/ 215 w 273"/>
                                  <a:gd name="T111" fmla="*/ 9 h 352"/>
                                  <a:gd name="T112" fmla="*/ 237 w 273"/>
                                  <a:gd name="T113" fmla="*/ 14 h 3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73" h="352">
                                    <a:moveTo>
                                      <a:pt x="244" y="14"/>
                                    </a:moveTo>
                                    <a:lnTo>
                                      <a:pt x="244" y="79"/>
                                    </a:lnTo>
                                    <a:lnTo>
                                      <a:pt x="244" y="79"/>
                                    </a:lnTo>
                                    <a:lnTo>
                                      <a:pt x="240" y="79"/>
                                    </a:lnTo>
                                    <a:lnTo>
                                      <a:pt x="237" y="78"/>
                                    </a:lnTo>
                                    <a:lnTo>
                                      <a:pt x="234" y="76"/>
                                    </a:lnTo>
                                    <a:lnTo>
                                      <a:pt x="231" y="75"/>
                                    </a:lnTo>
                                    <a:lnTo>
                                      <a:pt x="228" y="74"/>
                                    </a:lnTo>
                                    <a:lnTo>
                                      <a:pt x="225" y="72"/>
                                    </a:lnTo>
                                    <a:lnTo>
                                      <a:pt x="222" y="72"/>
                                    </a:lnTo>
                                    <a:lnTo>
                                      <a:pt x="219" y="71"/>
                                    </a:lnTo>
                                    <a:lnTo>
                                      <a:pt x="216" y="69"/>
                                    </a:lnTo>
                                    <a:lnTo>
                                      <a:pt x="214" y="69"/>
                                    </a:lnTo>
                                    <a:lnTo>
                                      <a:pt x="209" y="68"/>
                                    </a:lnTo>
                                    <a:lnTo>
                                      <a:pt x="206" y="68"/>
                                    </a:lnTo>
                                    <a:lnTo>
                                      <a:pt x="203" y="67"/>
                                    </a:lnTo>
                                    <a:lnTo>
                                      <a:pt x="201" y="67"/>
                                    </a:lnTo>
                                    <a:lnTo>
                                      <a:pt x="198" y="65"/>
                                    </a:lnTo>
                                    <a:lnTo>
                                      <a:pt x="195" y="65"/>
                                    </a:lnTo>
                                    <a:lnTo>
                                      <a:pt x="192" y="64"/>
                                    </a:lnTo>
                                    <a:lnTo>
                                      <a:pt x="189" y="64"/>
                                    </a:lnTo>
                                    <a:lnTo>
                                      <a:pt x="186" y="64"/>
                                    </a:lnTo>
                                    <a:lnTo>
                                      <a:pt x="183" y="62"/>
                                    </a:lnTo>
                                    <a:lnTo>
                                      <a:pt x="180" y="62"/>
                                    </a:lnTo>
                                    <a:lnTo>
                                      <a:pt x="177" y="62"/>
                                    </a:lnTo>
                                    <a:lnTo>
                                      <a:pt x="175" y="61"/>
                                    </a:lnTo>
                                    <a:lnTo>
                                      <a:pt x="172" y="61"/>
                                    </a:lnTo>
                                    <a:lnTo>
                                      <a:pt x="169" y="61"/>
                                    </a:lnTo>
                                    <a:lnTo>
                                      <a:pt x="166" y="61"/>
                                    </a:lnTo>
                                    <a:lnTo>
                                      <a:pt x="163" y="61"/>
                                    </a:lnTo>
                                    <a:lnTo>
                                      <a:pt x="160" y="61"/>
                                    </a:lnTo>
                                    <a:lnTo>
                                      <a:pt x="157" y="61"/>
                                    </a:lnTo>
                                    <a:lnTo>
                                      <a:pt x="154" y="61"/>
                                    </a:lnTo>
                                    <a:lnTo>
                                      <a:pt x="152" y="61"/>
                                    </a:lnTo>
                                    <a:lnTo>
                                      <a:pt x="150" y="60"/>
                                    </a:lnTo>
                                    <a:lnTo>
                                      <a:pt x="150" y="6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3" y="61"/>
                                    </a:lnTo>
                                    <a:lnTo>
                                      <a:pt x="140" y="61"/>
                                    </a:lnTo>
                                    <a:lnTo>
                                      <a:pt x="137" y="61"/>
                                    </a:lnTo>
                                    <a:lnTo>
                                      <a:pt x="134" y="61"/>
                                    </a:lnTo>
                                    <a:lnTo>
                                      <a:pt x="133" y="61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27" y="62"/>
                                    </a:lnTo>
                                    <a:lnTo>
                                      <a:pt x="126" y="62"/>
                                    </a:lnTo>
                                    <a:lnTo>
                                      <a:pt x="123" y="64"/>
                                    </a:lnTo>
                                    <a:lnTo>
                                      <a:pt x="120" y="64"/>
                                    </a:lnTo>
                                    <a:lnTo>
                                      <a:pt x="118" y="65"/>
                                    </a:lnTo>
                                    <a:lnTo>
                                      <a:pt x="117" y="65"/>
                                    </a:lnTo>
                                    <a:lnTo>
                                      <a:pt x="114" y="67"/>
                                    </a:lnTo>
                                    <a:lnTo>
                                      <a:pt x="113" y="68"/>
                                    </a:lnTo>
                                    <a:lnTo>
                                      <a:pt x="111" y="68"/>
                                    </a:lnTo>
                                    <a:lnTo>
                                      <a:pt x="110" y="69"/>
                                    </a:lnTo>
                                    <a:lnTo>
                                      <a:pt x="108" y="71"/>
                                    </a:lnTo>
                                    <a:lnTo>
                                      <a:pt x="107" y="72"/>
                                    </a:lnTo>
                                    <a:lnTo>
                                      <a:pt x="105" y="72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75"/>
                                    </a:lnTo>
                                    <a:lnTo>
                                      <a:pt x="103" y="76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100" y="79"/>
                                    </a:lnTo>
                                    <a:lnTo>
                                      <a:pt x="100" y="81"/>
                                    </a:lnTo>
                                    <a:lnTo>
                                      <a:pt x="98" y="82"/>
                                    </a:lnTo>
                                    <a:lnTo>
                                      <a:pt x="98" y="82"/>
                                    </a:lnTo>
                                    <a:lnTo>
                                      <a:pt x="98" y="84"/>
                                    </a:lnTo>
                                    <a:lnTo>
                                      <a:pt x="98" y="85"/>
                                    </a:lnTo>
                                    <a:lnTo>
                                      <a:pt x="98" y="86"/>
                                    </a:lnTo>
                                    <a:lnTo>
                                      <a:pt x="98" y="88"/>
                                    </a:lnTo>
                                    <a:lnTo>
                                      <a:pt x="98" y="88"/>
                                    </a:lnTo>
                                    <a:lnTo>
                                      <a:pt x="98" y="89"/>
                                    </a:lnTo>
                                    <a:lnTo>
                                      <a:pt x="98" y="91"/>
                                    </a:lnTo>
                                    <a:lnTo>
                                      <a:pt x="98" y="92"/>
                                    </a:lnTo>
                                    <a:lnTo>
                                      <a:pt x="98" y="93"/>
                                    </a:lnTo>
                                    <a:lnTo>
                                      <a:pt x="98" y="95"/>
                                    </a:lnTo>
                                    <a:lnTo>
                                      <a:pt x="98" y="96"/>
                                    </a:lnTo>
                                    <a:lnTo>
                                      <a:pt x="98" y="96"/>
                                    </a:lnTo>
                                    <a:lnTo>
                                      <a:pt x="98" y="98"/>
                                    </a:lnTo>
                                    <a:lnTo>
                                      <a:pt x="100" y="99"/>
                                    </a:lnTo>
                                    <a:lnTo>
                                      <a:pt x="100" y="100"/>
                                    </a:lnTo>
                                    <a:lnTo>
                                      <a:pt x="100" y="100"/>
                                    </a:lnTo>
                                    <a:lnTo>
                                      <a:pt x="101" y="102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3" y="103"/>
                                    </a:lnTo>
                                    <a:lnTo>
                                      <a:pt x="103" y="105"/>
                                    </a:lnTo>
                                    <a:lnTo>
                                      <a:pt x="104" y="105"/>
                                    </a:lnTo>
                                    <a:lnTo>
                                      <a:pt x="104" y="106"/>
                                    </a:lnTo>
                                    <a:lnTo>
                                      <a:pt x="105" y="108"/>
                                    </a:lnTo>
                                    <a:lnTo>
                                      <a:pt x="107" y="108"/>
                                    </a:lnTo>
                                    <a:lnTo>
                                      <a:pt x="108" y="109"/>
                                    </a:lnTo>
                                    <a:lnTo>
                                      <a:pt x="108" y="109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1" y="112"/>
                                    </a:lnTo>
                                    <a:lnTo>
                                      <a:pt x="113" y="112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7" y="113"/>
                                    </a:lnTo>
                                    <a:lnTo>
                                      <a:pt x="118" y="115"/>
                                    </a:lnTo>
                                    <a:lnTo>
                                      <a:pt x="120" y="115"/>
                                    </a:lnTo>
                                    <a:lnTo>
                                      <a:pt x="123" y="116"/>
                                    </a:lnTo>
                                    <a:lnTo>
                                      <a:pt x="124" y="116"/>
                                    </a:lnTo>
                                    <a:lnTo>
                                      <a:pt x="127" y="117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96" y="147"/>
                                    </a:lnTo>
                                    <a:lnTo>
                                      <a:pt x="196" y="147"/>
                                    </a:lnTo>
                                    <a:lnTo>
                                      <a:pt x="201" y="150"/>
                                    </a:lnTo>
                                    <a:lnTo>
                                      <a:pt x="205" y="153"/>
                                    </a:lnTo>
                                    <a:lnTo>
                                      <a:pt x="208" y="154"/>
                                    </a:lnTo>
                                    <a:lnTo>
                                      <a:pt x="212" y="157"/>
                                    </a:lnTo>
                                    <a:lnTo>
                                      <a:pt x="216" y="160"/>
                                    </a:lnTo>
                                    <a:lnTo>
                                      <a:pt x="221" y="163"/>
                                    </a:lnTo>
                                    <a:lnTo>
                                      <a:pt x="224" y="164"/>
                                    </a:lnTo>
                                    <a:lnTo>
                                      <a:pt x="228" y="167"/>
                                    </a:lnTo>
                                    <a:lnTo>
                                      <a:pt x="231" y="170"/>
                                    </a:lnTo>
                                    <a:lnTo>
                                      <a:pt x="234" y="172"/>
                                    </a:lnTo>
                                    <a:lnTo>
                                      <a:pt x="238" y="175"/>
                                    </a:lnTo>
                                    <a:lnTo>
                                      <a:pt x="241" y="178"/>
                                    </a:lnTo>
                                    <a:lnTo>
                                      <a:pt x="244" y="181"/>
                                    </a:lnTo>
                                    <a:lnTo>
                                      <a:pt x="247" y="184"/>
                                    </a:lnTo>
                                    <a:lnTo>
                                      <a:pt x="250" y="187"/>
                                    </a:lnTo>
                                    <a:lnTo>
                                      <a:pt x="251" y="189"/>
                                    </a:lnTo>
                                    <a:lnTo>
                                      <a:pt x="254" y="192"/>
                                    </a:lnTo>
                                    <a:lnTo>
                                      <a:pt x="257" y="195"/>
                                    </a:lnTo>
                                    <a:lnTo>
                                      <a:pt x="258" y="198"/>
                                    </a:lnTo>
                                    <a:lnTo>
                                      <a:pt x="260" y="202"/>
                                    </a:lnTo>
                                    <a:lnTo>
                                      <a:pt x="263" y="205"/>
                                    </a:lnTo>
                                    <a:lnTo>
                                      <a:pt x="264" y="209"/>
                                    </a:lnTo>
                                    <a:lnTo>
                                      <a:pt x="265" y="212"/>
                                    </a:lnTo>
                                    <a:lnTo>
                                      <a:pt x="267" y="215"/>
                                    </a:lnTo>
                                    <a:lnTo>
                                      <a:pt x="268" y="219"/>
                                    </a:lnTo>
                                    <a:lnTo>
                                      <a:pt x="268" y="223"/>
                                    </a:lnTo>
                                    <a:lnTo>
                                      <a:pt x="270" y="226"/>
                                    </a:lnTo>
                                    <a:lnTo>
                                      <a:pt x="271" y="230"/>
                                    </a:lnTo>
                                    <a:lnTo>
                                      <a:pt x="271" y="235"/>
                                    </a:lnTo>
                                    <a:lnTo>
                                      <a:pt x="271" y="239"/>
                                    </a:lnTo>
                                    <a:lnTo>
                                      <a:pt x="271" y="243"/>
                                    </a:lnTo>
                                    <a:lnTo>
                                      <a:pt x="273" y="246"/>
                                    </a:lnTo>
                                    <a:lnTo>
                                      <a:pt x="273" y="246"/>
                                    </a:lnTo>
                                    <a:lnTo>
                                      <a:pt x="271" y="253"/>
                                    </a:lnTo>
                                    <a:lnTo>
                                      <a:pt x="271" y="259"/>
                                    </a:lnTo>
                                    <a:lnTo>
                                      <a:pt x="270" y="264"/>
                                    </a:lnTo>
                                    <a:lnTo>
                                      <a:pt x="270" y="268"/>
                                    </a:lnTo>
                                    <a:lnTo>
                                      <a:pt x="268" y="274"/>
                                    </a:lnTo>
                                    <a:lnTo>
                                      <a:pt x="265" y="280"/>
                                    </a:lnTo>
                                    <a:lnTo>
                                      <a:pt x="264" y="284"/>
                                    </a:lnTo>
                                    <a:lnTo>
                                      <a:pt x="261" y="290"/>
                                    </a:lnTo>
                                    <a:lnTo>
                                      <a:pt x="258" y="294"/>
                                    </a:lnTo>
                                    <a:lnTo>
                                      <a:pt x="255" y="298"/>
                                    </a:lnTo>
                                    <a:lnTo>
                                      <a:pt x="251" y="304"/>
                                    </a:lnTo>
                                    <a:lnTo>
                                      <a:pt x="248" y="308"/>
                                    </a:lnTo>
                                    <a:lnTo>
                                      <a:pt x="244" y="311"/>
                                    </a:lnTo>
                                    <a:lnTo>
                                      <a:pt x="240" y="315"/>
                                    </a:lnTo>
                                    <a:lnTo>
                                      <a:pt x="235" y="319"/>
                                    </a:lnTo>
                                    <a:lnTo>
                                      <a:pt x="231" y="322"/>
                                    </a:lnTo>
                                    <a:lnTo>
                                      <a:pt x="225" y="326"/>
                                    </a:lnTo>
                                    <a:lnTo>
                                      <a:pt x="219" y="329"/>
                                    </a:lnTo>
                                    <a:lnTo>
                                      <a:pt x="214" y="332"/>
                                    </a:lnTo>
                                    <a:lnTo>
                                      <a:pt x="208" y="335"/>
                                    </a:lnTo>
                                    <a:lnTo>
                                      <a:pt x="202" y="338"/>
                                    </a:lnTo>
                                    <a:lnTo>
                                      <a:pt x="196" y="340"/>
                                    </a:lnTo>
                                    <a:lnTo>
                                      <a:pt x="189" y="343"/>
                                    </a:lnTo>
                                    <a:lnTo>
                                      <a:pt x="182" y="345"/>
                                    </a:lnTo>
                                    <a:lnTo>
                                      <a:pt x="176" y="346"/>
                                    </a:lnTo>
                                    <a:lnTo>
                                      <a:pt x="169" y="348"/>
                                    </a:lnTo>
                                    <a:lnTo>
                                      <a:pt x="160" y="349"/>
                                    </a:lnTo>
                                    <a:lnTo>
                                      <a:pt x="153" y="350"/>
                                    </a:lnTo>
                                    <a:lnTo>
                                      <a:pt x="146" y="352"/>
                                    </a:lnTo>
                                    <a:lnTo>
                                      <a:pt x="137" y="352"/>
                                    </a:lnTo>
                                    <a:lnTo>
                                      <a:pt x="128" y="352"/>
                                    </a:lnTo>
                                    <a:lnTo>
                                      <a:pt x="121" y="352"/>
                                    </a:lnTo>
                                    <a:lnTo>
                                      <a:pt x="121" y="352"/>
                                    </a:lnTo>
                                    <a:lnTo>
                                      <a:pt x="117" y="352"/>
                                    </a:lnTo>
                                    <a:lnTo>
                                      <a:pt x="114" y="352"/>
                                    </a:lnTo>
                                    <a:lnTo>
                                      <a:pt x="111" y="352"/>
                                    </a:lnTo>
                                    <a:lnTo>
                                      <a:pt x="108" y="352"/>
                                    </a:lnTo>
                                    <a:lnTo>
                                      <a:pt x="104" y="352"/>
                                    </a:lnTo>
                                    <a:lnTo>
                                      <a:pt x="101" y="352"/>
                                    </a:lnTo>
                                    <a:lnTo>
                                      <a:pt x="98" y="352"/>
                                    </a:lnTo>
                                    <a:lnTo>
                                      <a:pt x="94" y="352"/>
                                    </a:lnTo>
                                    <a:lnTo>
                                      <a:pt x="91" y="352"/>
                                    </a:lnTo>
                                    <a:lnTo>
                                      <a:pt x="87" y="352"/>
                                    </a:lnTo>
                                    <a:lnTo>
                                      <a:pt x="84" y="350"/>
                                    </a:lnTo>
                                    <a:lnTo>
                                      <a:pt x="81" y="350"/>
                                    </a:lnTo>
                                    <a:lnTo>
                                      <a:pt x="77" y="350"/>
                                    </a:lnTo>
                                    <a:lnTo>
                                      <a:pt x="74" y="350"/>
                                    </a:lnTo>
                                    <a:lnTo>
                                      <a:pt x="69" y="349"/>
                                    </a:lnTo>
                                    <a:lnTo>
                                      <a:pt x="66" y="349"/>
                                    </a:lnTo>
                                    <a:lnTo>
                                      <a:pt x="62" y="349"/>
                                    </a:lnTo>
                                    <a:lnTo>
                                      <a:pt x="58" y="348"/>
                                    </a:lnTo>
                                    <a:lnTo>
                                      <a:pt x="55" y="348"/>
                                    </a:lnTo>
                                    <a:lnTo>
                                      <a:pt x="51" y="348"/>
                                    </a:lnTo>
                                    <a:lnTo>
                                      <a:pt x="48" y="346"/>
                                    </a:lnTo>
                                    <a:lnTo>
                                      <a:pt x="43" y="346"/>
                                    </a:lnTo>
                                    <a:lnTo>
                                      <a:pt x="40" y="345"/>
                                    </a:lnTo>
                                    <a:lnTo>
                                      <a:pt x="36" y="345"/>
                                    </a:lnTo>
                                    <a:lnTo>
                                      <a:pt x="32" y="345"/>
                                    </a:lnTo>
                                    <a:lnTo>
                                      <a:pt x="29" y="343"/>
                                    </a:lnTo>
                                    <a:lnTo>
                                      <a:pt x="25" y="342"/>
                                    </a:lnTo>
                                    <a:lnTo>
                                      <a:pt x="22" y="342"/>
                                    </a:lnTo>
                                    <a:lnTo>
                                      <a:pt x="17" y="340"/>
                                    </a:lnTo>
                                    <a:lnTo>
                                      <a:pt x="15" y="340"/>
                                    </a:lnTo>
                                    <a:lnTo>
                                      <a:pt x="10" y="339"/>
                                    </a:lnTo>
                                    <a:lnTo>
                                      <a:pt x="7" y="338"/>
                                    </a:lnTo>
                                    <a:lnTo>
                                      <a:pt x="7" y="268"/>
                                    </a:lnTo>
                                    <a:lnTo>
                                      <a:pt x="7" y="268"/>
                                    </a:lnTo>
                                    <a:lnTo>
                                      <a:pt x="10" y="270"/>
                                    </a:lnTo>
                                    <a:lnTo>
                                      <a:pt x="15" y="271"/>
                                    </a:lnTo>
                                    <a:lnTo>
                                      <a:pt x="17" y="273"/>
                                    </a:lnTo>
                                    <a:lnTo>
                                      <a:pt x="22" y="274"/>
                                    </a:lnTo>
                                    <a:lnTo>
                                      <a:pt x="25" y="276"/>
                                    </a:lnTo>
                                    <a:lnTo>
                                      <a:pt x="29" y="277"/>
                                    </a:lnTo>
                                    <a:lnTo>
                                      <a:pt x="32" y="277"/>
                                    </a:lnTo>
                                    <a:lnTo>
                                      <a:pt x="36" y="278"/>
                                    </a:lnTo>
                                    <a:lnTo>
                                      <a:pt x="39" y="280"/>
                                    </a:lnTo>
                                    <a:lnTo>
                                      <a:pt x="42" y="280"/>
                                    </a:lnTo>
                                    <a:lnTo>
                                      <a:pt x="46" y="281"/>
                                    </a:lnTo>
                                    <a:lnTo>
                                      <a:pt x="49" y="283"/>
                                    </a:lnTo>
                                    <a:lnTo>
                                      <a:pt x="53" y="283"/>
                                    </a:lnTo>
                                    <a:lnTo>
                                      <a:pt x="56" y="284"/>
                                    </a:lnTo>
                                    <a:lnTo>
                                      <a:pt x="61" y="284"/>
                                    </a:lnTo>
                                    <a:lnTo>
                                      <a:pt x="64" y="285"/>
                                    </a:lnTo>
                                    <a:lnTo>
                                      <a:pt x="66" y="285"/>
                                    </a:lnTo>
                                    <a:lnTo>
                                      <a:pt x="71" y="287"/>
                                    </a:lnTo>
                                    <a:lnTo>
                                      <a:pt x="74" y="287"/>
                                    </a:lnTo>
                                    <a:lnTo>
                                      <a:pt x="77" y="287"/>
                                    </a:lnTo>
                                    <a:lnTo>
                                      <a:pt x="81" y="288"/>
                                    </a:lnTo>
                                    <a:lnTo>
                                      <a:pt x="84" y="288"/>
                                    </a:lnTo>
                                    <a:lnTo>
                                      <a:pt x="87" y="288"/>
                                    </a:lnTo>
                                    <a:lnTo>
                                      <a:pt x="90" y="290"/>
                                    </a:lnTo>
                                    <a:lnTo>
                                      <a:pt x="94" y="290"/>
                                    </a:lnTo>
                                    <a:lnTo>
                                      <a:pt x="97" y="290"/>
                                    </a:lnTo>
                                    <a:lnTo>
                                      <a:pt x="100" y="290"/>
                                    </a:lnTo>
                                    <a:lnTo>
                                      <a:pt x="103" y="290"/>
                                    </a:lnTo>
                                    <a:lnTo>
                                      <a:pt x="105" y="290"/>
                                    </a:lnTo>
                                    <a:lnTo>
                                      <a:pt x="108" y="290"/>
                                    </a:lnTo>
                                    <a:lnTo>
                                      <a:pt x="111" y="290"/>
                                    </a:lnTo>
                                    <a:lnTo>
                                      <a:pt x="115" y="290"/>
                                    </a:lnTo>
                                    <a:lnTo>
                                      <a:pt x="115" y="290"/>
                                    </a:lnTo>
                                    <a:lnTo>
                                      <a:pt x="118" y="290"/>
                                    </a:lnTo>
                                    <a:lnTo>
                                      <a:pt x="121" y="290"/>
                                    </a:lnTo>
                                    <a:lnTo>
                                      <a:pt x="124" y="290"/>
                                    </a:lnTo>
                                    <a:lnTo>
                                      <a:pt x="127" y="290"/>
                                    </a:lnTo>
                                    <a:lnTo>
                                      <a:pt x="130" y="290"/>
                                    </a:lnTo>
                                    <a:lnTo>
                                      <a:pt x="133" y="288"/>
                                    </a:lnTo>
                                    <a:lnTo>
                                      <a:pt x="136" y="288"/>
                                    </a:lnTo>
                                    <a:lnTo>
                                      <a:pt x="139" y="288"/>
                                    </a:lnTo>
                                    <a:lnTo>
                                      <a:pt x="140" y="287"/>
                                    </a:lnTo>
                                    <a:lnTo>
                                      <a:pt x="143" y="287"/>
                                    </a:lnTo>
                                    <a:lnTo>
                                      <a:pt x="146" y="285"/>
                                    </a:lnTo>
                                    <a:lnTo>
                                      <a:pt x="147" y="285"/>
                                    </a:lnTo>
                                    <a:lnTo>
                                      <a:pt x="150" y="284"/>
                                    </a:lnTo>
                                    <a:lnTo>
                                      <a:pt x="152" y="283"/>
                                    </a:lnTo>
                                    <a:lnTo>
                                      <a:pt x="154" y="283"/>
                                    </a:lnTo>
                                    <a:lnTo>
                                      <a:pt x="156" y="281"/>
                                    </a:lnTo>
                                    <a:lnTo>
                                      <a:pt x="157" y="280"/>
                                    </a:lnTo>
                                    <a:lnTo>
                                      <a:pt x="159" y="278"/>
                                    </a:lnTo>
                                    <a:lnTo>
                                      <a:pt x="160" y="278"/>
                                    </a:lnTo>
                                    <a:lnTo>
                                      <a:pt x="162" y="277"/>
                                    </a:lnTo>
                                    <a:lnTo>
                                      <a:pt x="163" y="276"/>
                                    </a:lnTo>
                                    <a:lnTo>
                                      <a:pt x="165" y="274"/>
                                    </a:lnTo>
                                    <a:lnTo>
                                      <a:pt x="166" y="273"/>
                                    </a:lnTo>
                                    <a:lnTo>
                                      <a:pt x="167" y="271"/>
                                    </a:lnTo>
                                    <a:lnTo>
                                      <a:pt x="167" y="270"/>
                                    </a:lnTo>
                                    <a:lnTo>
                                      <a:pt x="169" y="268"/>
                                    </a:lnTo>
                                    <a:lnTo>
                                      <a:pt x="169" y="267"/>
                                    </a:lnTo>
                                    <a:lnTo>
                                      <a:pt x="170" y="266"/>
                                    </a:lnTo>
                                    <a:lnTo>
                                      <a:pt x="170" y="264"/>
                                    </a:lnTo>
                                    <a:lnTo>
                                      <a:pt x="170" y="263"/>
                                    </a:lnTo>
                                    <a:lnTo>
                                      <a:pt x="170" y="261"/>
                                    </a:lnTo>
                                    <a:lnTo>
                                      <a:pt x="172" y="259"/>
                                    </a:lnTo>
                                    <a:lnTo>
                                      <a:pt x="172" y="259"/>
                                    </a:lnTo>
                                    <a:lnTo>
                                      <a:pt x="170" y="259"/>
                                    </a:lnTo>
                                    <a:lnTo>
                                      <a:pt x="170" y="257"/>
                                    </a:lnTo>
                                    <a:lnTo>
                                      <a:pt x="170" y="256"/>
                                    </a:lnTo>
                                    <a:lnTo>
                                      <a:pt x="170" y="254"/>
                                    </a:lnTo>
                                    <a:lnTo>
                                      <a:pt x="170" y="253"/>
                                    </a:lnTo>
                                    <a:lnTo>
                                      <a:pt x="170" y="253"/>
                                    </a:lnTo>
                                    <a:lnTo>
                                      <a:pt x="170" y="252"/>
                                    </a:lnTo>
                                    <a:lnTo>
                                      <a:pt x="169" y="250"/>
                                    </a:lnTo>
                                    <a:lnTo>
                                      <a:pt x="169" y="249"/>
                                    </a:lnTo>
                                    <a:lnTo>
                                      <a:pt x="169" y="249"/>
                                    </a:lnTo>
                                    <a:lnTo>
                                      <a:pt x="167" y="247"/>
                                    </a:lnTo>
                                    <a:lnTo>
                                      <a:pt x="167" y="246"/>
                                    </a:lnTo>
                                    <a:lnTo>
                                      <a:pt x="167" y="246"/>
                                    </a:lnTo>
                                    <a:lnTo>
                                      <a:pt x="166" y="244"/>
                                    </a:lnTo>
                                    <a:lnTo>
                                      <a:pt x="166" y="243"/>
                                    </a:lnTo>
                                    <a:lnTo>
                                      <a:pt x="165" y="242"/>
                                    </a:lnTo>
                                    <a:lnTo>
                                      <a:pt x="165" y="242"/>
                                    </a:lnTo>
                                    <a:lnTo>
                                      <a:pt x="163" y="240"/>
                                    </a:lnTo>
                                    <a:lnTo>
                                      <a:pt x="163" y="240"/>
                                    </a:lnTo>
                                    <a:lnTo>
                                      <a:pt x="162" y="239"/>
                                    </a:lnTo>
                                    <a:lnTo>
                                      <a:pt x="160" y="237"/>
                                    </a:lnTo>
                                    <a:lnTo>
                                      <a:pt x="160" y="237"/>
                                    </a:lnTo>
                                    <a:lnTo>
                                      <a:pt x="159" y="236"/>
                                    </a:lnTo>
                                    <a:lnTo>
                                      <a:pt x="157" y="236"/>
                                    </a:lnTo>
                                    <a:lnTo>
                                      <a:pt x="156" y="235"/>
                                    </a:lnTo>
                                    <a:lnTo>
                                      <a:pt x="156" y="235"/>
                                    </a:lnTo>
                                    <a:lnTo>
                                      <a:pt x="154" y="233"/>
                                    </a:lnTo>
                                    <a:lnTo>
                                      <a:pt x="153" y="232"/>
                                    </a:lnTo>
                                    <a:lnTo>
                                      <a:pt x="152" y="232"/>
                                    </a:lnTo>
                                    <a:lnTo>
                                      <a:pt x="150" y="230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49" y="229"/>
                                    </a:lnTo>
                                    <a:lnTo>
                                      <a:pt x="78" y="201"/>
                                    </a:lnTo>
                                    <a:lnTo>
                                      <a:pt x="78" y="201"/>
                                    </a:lnTo>
                                    <a:lnTo>
                                      <a:pt x="72" y="199"/>
                                    </a:lnTo>
                                    <a:lnTo>
                                      <a:pt x="68" y="196"/>
                                    </a:lnTo>
                                    <a:lnTo>
                                      <a:pt x="62" y="195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49" y="188"/>
                                    </a:lnTo>
                                    <a:lnTo>
                                      <a:pt x="46" y="185"/>
                                    </a:lnTo>
                                    <a:lnTo>
                                      <a:pt x="42" y="182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35" y="178"/>
                                    </a:lnTo>
                                    <a:lnTo>
                                      <a:pt x="32" y="175"/>
                                    </a:lnTo>
                                    <a:lnTo>
                                      <a:pt x="29" y="172"/>
                                    </a:lnTo>
                                    <a:lnTo>
                                      <a:pt x="26" y="170"/>
                                    </a:lnTo>
                                    <a:lnTo>
                                      <a:pt x="23" y="167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7" y="160"/>
                                    </a:lnTo>
                                    <a:lnTo>
                                      <a:pt x="16" y="157"/>
                                    </a:lnTo>
                                    <a:lnTo>
                                      <a:pt x="13" y="154"/>
                                    </a:lnTo>
                                    <a:lnTo>
                                      <a:pt x="12" y="151"/>
                                    </a:lnTo>
                                    <a:lnTo>
                                      <a:pt x="10" y="147"/>
                                    </a:lnTo>
                                    <a:lnTo>
                                      <a:pt x="7" y="144"/>
                                    </a:lnTo>
                                    <a:lnTo>
                                      <a:pt x="6" y="141"/>
                                    </a:lnTo>
                                    <a:lnTo>
                                      <a:pt x="4" y="137"/>
                                    </a:lnTo>
                                    <a:lnTo>
                                      <a:pt x="4" y="134"/>
                                    </a:lnTo>
                                    <a:lnTo>
                                      <a:pt x="3" y="130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2" y="123"/>
                                    </a:lnTo>
                                    <a:lnTo>
                                      <a:pt x="0" y="119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96"/>
                                    </a:lnTo>
                                    <a:lnTo>
                                      <a:pt x="0" y="91"/>
                                    </a:lnTo>
                                    <a:lnTo>
                                      <a:pt x="2" y="85"/>
                                    </a:lnTo>
                                    <a:lnTo>
                                      <a:pt x="2" y="79"/>
                                    </a:lnTo>
                                    <a:lnTo>
                                      <a:pt x="3" y="75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7" y="65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3" y="55"/>
                                    </a:lnTo>
                                    <a:lnTo>
                                      <a:pt x="16" y="51"/>
                                    </a:lnTo>
                                    <a:lnTo>
                                      <a:pt x="19" y="47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8"/>
                                    </a:lnTo>
                                    <a:lnTo>
                                      <a:pt x="30" y="36"/>
                                    </a:lnTo>
                                    <a:lnTo>
                                      <a:pt x="35" y="31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43" y="24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5" y="19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72" y="12"/>
                                    </a:lnTo>
                                    <a:lnTo>
                                      <a:pt x="78" y="10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1" y="6"/>
                                    </a:lnTo>
                                    <a:lnTo>
                                      <a:pt x="98" y="4"/>
                                    </a:lnTo>
                                    <a:lnTo>
                                      <a:pt x="105" y="3"/>
                                    </a:lnTo>
                                    <a:lnTo>
                                      <a:pt x="113" y="3"/>
                                    </a:lnTo>
                                    <a:lnTo>
                                      <a:pt x="120" y="2"/>
                                    </a:lnTo>
                                    <a:lnTo>
                                      <a:pt x="127" y="2"/>
                                    </a:lnTo>
                                    <a:lnTo>
                                      <a:pt x="136" y="2"/>
                                    </a:lnTo>
                                    <a:lnTo>
                                      <a:pt x="144" y="0"/>
                                    </a:lnTo>
                                    <a:lnTo>
                                      <a:pt x="144" y="0"/>
                                    </a:lnTo>
                                    <a:lnTo>
                                      <a:pt x="146" y="2"/>
                                    </a:lnTo>
                                    <a:lnTo>
                                      <a:pt x="149" y="2"/>
                                    </a:lnTo>
                                    <a:lnTo>
                                      <a:pt x="152" y="2"/>
                                    </a:lnTo>
                                    <a:lnTo>
                                      <a:pt x="154" y="2"/>
                                    </a:lnTo>
                                    <a:lnTo>
                                      <a:pt x="157" y="2"/>
                                    </a:lnTo>
                                    <a:lnTo>
                                      <a:pt x="160" y="2"/>
                                    </a:lnTo>
                                    <a:lnTo>
                                      <a:pt x="165" y="2"/>
                                    </a:lnTo>
                                    <a:lnTo>
                                      <a:pt x="167" y="2"/>
                                    </a:lnTo>
                                    <a:lnTo>
                                      <a:pt x="170" y="3"/>
                                    </a:lnTo>
                                    <a:lnTo>
                                      <a:pt x="173" y="3"/>
                                    </a:lnTo>
                                    <a:lnTo>
                                      <a:pt x="176" y="3"/>
                                    </a:lnTo>
                                    <a:lnTo>
                                      <a:pt x="179" y="3"/>
                                    </a:lnTo>
                                    <a:lnTo>
                                      <a:pt x="183" y="4"/>
                                    </a:lnTo>
                                    <a:lnTo>
                                      <a:pt x="186" y="4"/>
                                    </a:lnTo>
                                    <a:lnTo>
                                      <a:pt x="189" y="4"/>
                                    </a:lnTo>
                                    <a:lnTo>
                                      <a:pt x="192" y="6"/>
                                    </a:lnTo>
                                    <a:lnTo>
                                      <a:pt x="196" y="6"/>
                                    </a:lnTo>
                                    <a:lnTo>
                                      <a:pt x="199" y="6"/>
                                    </a:lnTo>
                                    <a:lnTo>
                                      <a:pt x="202" y="7"/>
                                    </a:lnTo>
                                    <a:lnTo>
                                      <a:pt x="205" y="7"/>
                                    </a:lnTo>
                                    <a:lnTo>
                                      <a:pt x="209" y="9"/>
                                    </a:lnTo>
                                    <a:lnTo>
                                      <a:pt x="212" y="9"/>
                                    </a:lnTo>
                                    <a:lnTo>
                                      <a:pt x="215" y="9"/>
                                    </a:lnTo>
                                    <a:lnTo>
                                      <a:pt x="218" y="10"/>
                                    </a:lnTo>
                                    <a:lnTo>
                                      <a:pt x="221" y="10"/>
                                    </a:lnTo>
                                    <a:lnTo>
                                      <a:pt x="225" y="12"/>
                                    </a:lnTo>
                                    <a:lnTo>
                                      <a:pt x="228" y="12"/>
                                    </a:lnTo>
                                    <a:lnTo>
                                      <a:pt x="231" y="13"/>
                                    </a:lnTo>
                                    <a:lnTo>
                                      <a:pt x="234" y="13"/>
                                    </a:lnTo>
                                    <a:lnTo>
                                      <a:pt x="237" y="14"/>
                                    </a:lnTo>
                                    <a:lnTo>
                                      <a:pt x="240" y="14"/>
                                    </a:lnTo>
                                    <a:lnTo>
                                      <a:pt x="244" y="14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</wp:inline>
                </w:drawing>
              </mc:Choice>
              <mc:Fallback>
                <w:pict>
                  <v:group w14:anchorId="39C5EAE2" id="Canvas 11" o:spid="_x0000_s1026" editas="canvas" style="width:170.1pt;height:27.6pt;mso-position-horizontal-relative:char;mso-position-vertical-relative:line" coordsize="21602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21602;height:3505;visibility:visible;mso-wrap-style:square">
                      <v:fill o:detectmouseclick="t"/>
                      <v:path o:connecttype="none"/>
                    </v:shape>
                    <v:shape id="Freeform 13" o:spid="_x0000_s1028" style="position:absolute;left:318;width:21284;height:3307;visibility:visible;mso-wrap-style:square;v-text-anchor:top" coordsize="2272,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" path="m245,14r,65l245,79r-4,l238,78r-3,-2l233,75r-5,-1l225,72r-3,l220,71r-5,-2l212,69r-3,-1l207,68r-3,-1l201,67r-5,-2l194,65r-3,-1l188,64r-3,l182,62r-3,l176,62r-3,-1l170,61r-1,l166,61r-3,l160,61r-2,l156,61r-3,l152,60r,l147,61r-2,l142,61r-3,l136,61r-3,l130,62r-3,l126,62r-3,2l120,64r-1,1l116,65r-2,2l111,68r-1,l108,69r-1,2l106,72r-2,l103,74r-2,1l100,76r-2,2l98,79r-1,2l97,82r-1,l96,84r,1l96,86r,2l96,88r,1l96,91r,1l96,93r,2l96,96r1,l97,98r,1l98,100r,l100,102r,1l101,103r2,2l104,105r,1l106,108r1,l108,109r2,l111,110r2,2l114,112r2,1l117,113r3,2l121,115r2,1l126,116r1,1l130,117r64,30l194,147r4,3l202,153r5,1l211,157r4,3l220,163r2,1l227,167r3,3l234,172r3,3l240,178r3,3l245,184r3,3l251,189r2,3l256,195r1,3l258,201r2,4l261,208r2,3l264,215r2,3l267,222r,3l269,229r,3l269,236r,4l270,243r,l269,250r,6l267,261r,6l266,273r-3,5l261,283r-3,5l256,292r-3,6l250,302r-5,5l241,311r-4,4l233,319r-5,3l222,326r-4,3l212,332r-5,3l201,338r-7,2l188,342r-7,3l173,346r-7,2l159,349r-9,1l143,352r-9,l126,352r-7,l119,352r-5,l111,352r-3,l106,352r-5,l98,352r-2,l93,352r-5,l85,352r-2,-2l78,350r-3,l72,350r-4,-1l65,349r-4,l58,348r-4,l51,348r-5,-2l42,346r-3,-1l35,345r-3,l28,343r-5,-1l21,342r-5,-2l12,340,8,339,5,338r,-70l5,268r3,2l12,271r4,2l21,274r2,2l28,277r3,l35,278r4,2l42,280r4,1l49,283r5,l57,284r2,l64,285r3,l70,287r4,l77,287r3,1l83,288r2,l90,290r3,l96,290r2,l101,290r3,l107,290r3,l113,290r,l116,290r3,l123,290r3,l129,290r3,-2l134,288r3,l140,287r3,l145,285r2,l150,284r2,-1l153,283r3,-2l158,280r1,-2l160,277r2,-1l163,274r2,-1l165,271r1,-1l168,268r,-1l169,266r,-2l169,261r,-1l169,259r1,-3l170,256r-1,l169,254r,l169,253r,-1l169,252r,-2l169,249r-1,l168,247r,-1l168,246r-2,-2l166,243r-1,l165,242r,l163,240r-1,-1l162,239r-2,-2l160,237r-1,-1l158,236r-2,-1l155,235r,-2l153,232r-1,l150,230r-1,l147,229,75,201r,l70,199r-5,-3l61,195r-4,-3l52,189r-4,-1l45,185r-4,-3l38,180r-5,-3l31,174r-3,-3l25,168r-3,-3l21,163r-3,-3l15,157r-2,-4l12,150,9,147,8,143,6,140,5,136r,-3l3,129,2,126r,-4l,117r,-2l,110r,-4l,102r,l,96,,91,2,85r,-6l3,75,5,69,8,65r2,-5l12,55r3,-4l19,47r3,-4l26,38r3,-2l33,31r6,-3l44,24r4,-3l54,19r5,-3l65,14r6,-2l77,10,84,7,90,6,97,4r7,-1l111,3r8,-1l127,2r7,l143,r,l146,2r3,l152,2r3,l158,2r2,l165,2r3,l170,3r3,l178,3r3,l183,4r3,l191,4r3,2l196,6r5,l204,7r3,l209,9r5,l217,9r3,1l222,10r5,2l230,12r3,1l235,13r3,1l241,14r4,xm421,7r,338l318,345,318,7r103,xm757,7r,62l603,69r,75l739,144r,57l603,201r,79l762,280r,65l502,345,502,7r255,xm1245,7r,338l1145,345r,-223l1046,348r-61,l889,122r,223l818,345,818,7r128,l1031,213,1122,7r123,xm1581,7r,62l1424,69r,75l1561,144r,57l1424,201r,79l1584,280r,65l1324,345r,-338l1581,7xm1944,7r,338l1835,345,1711,127r,218l1641,345r,-338l1755,7r119,213l1874,7r70,xm2243,14r,65l2243,79r-4,l2236,78r-3,-2l2230,75r-3,-1l2224,72r-3,l2218,71r-3,-2l2213,69r-5,-1l2205,68r-3,-1l2200,67r-3,-2l2194,65r-3,-1l2188,64r-3,l2182,62r-3,l2176,62r-2,-1l2171,61r-3,l2165,61r-3,l2159,61r-3,l2153,61r-2,l2149,60r,l2145,61r-3,l2139,61r-3,l2133,61r-1,l2129,62r-3,l2125,62r-3,2l2119,64r-2,1l2116,65r-3,2l2112,68r-2,l2109,69r-2,2l2106,72r-2,l2103,74r-1,1l2102,76r-2,2l2099,79r,2l2097,82r,l2097,84r,1l2097,86r,2l2097,88r,1l2097,91r,1l2097,93r,2l2097,96r,l2097,98r2,1l2099,100r,l2100,102r,1l2102,103r,2l2103,105r,1l2104,108r2,l2107,109r,l2109,110r1,2l2112,112r2,1l2116,113r1,2l2119,115r3,1l2123,116r3,1l2129,117r66,30l2195,147r5,3l2204,153r3,1l2211,157r4,3l2220,163r3,1l2227,167r3,3l2233,172r4,3l2240,178r3,3l2246,184r3,3l2250,189r3,3l2256,195r1,3l2259,202r3,3l2263,209r1,3l2266,215r1,4l2267,223r2,3l2270,230r,5l2270,239r,4l2272,246r,l2270,253r,6l2269,264r,4l2267,274r-3,6l2263,284r-3,6l2257,294r-3,4l2250,304r-3,4l2243,311r-4,4l2234,319r-4,3l2224,326r-6,3l2213,332r-6,3l2201,338r-6,2l2188,343r-7,2l2175,346r-7,2l2159,349r-7,1l2145,352r-9,l2127,352r-7,l2120,352r-4,l2113,352r-3,l2107,352r-4,l2100,352r-3,l2093,352r-3,l2086,352r-3,-2l2080,350r-4,l2073,350r-5,-1l2065,349r-4,l2057,348r-3,l2050,348r-3,-2l2042,346r-3,-1l2035,345r-4,l2028,343r-4,-1l2021,342r-5,-2l2014,340r-5,-1l2006,338r,-70l2006,268r3,2l2014,271r2,2l2021,274r3,2l2028,277r3,l2035,278r3,2l2041,280r4,1l2048,283r4,l2055,284r5,l2063,285r2,l2070,287r3,l2076,287r4,1l2083,288r3,l2089,290r4,l2096,290r3,l2102,290r2,l2107,290r3,l2114,290r,l2117,290r3,l2123,290r3,l2129,290r3,-2l2135,288r3,l2139,287r3,l2145,285r1,l2149,284r2,-1l2153,283r2,-2l2156,280r2,-2l2159,278r2,-1l2162,276r2,-2l2165,273r1,-2l2166,270r2,-2l2168,267r1,-1l2169,264r,-1l2169,261r2,-2l2171,259r-2,l2169,257r,-1l2169,254r,-1l2169,253r,-1l2168,250r,-1l2168,249r-2,-2l2166,246r,l2165,244r,-1l2164,242r,l2162,240r,l2161,239r-2,-2l2159,237r-1,-1l2156,236r-1,-1l2155,235r-2,-2l2152,232r-1,l2149,230r-1,l2148,229r-71,-28l2077,201r-6,-2l2067,196r-6,-1l2057,192r-5,-1l2048,188r-3,-3l2041,182r-3,-2l2034,178r-3,-3l2028,172r-3,-2l2022,167r-3,-3l2016,160r-1,-3l2012,154r-1,-3l2009,147r-3,-3l2005,141r-2,-4l2003,134r-1,-4l2001,126r,-3l1999,119r,-4l1999,110r,-4l1999,102r,l1999,96r,-5l2001,85r,-6l2002,75r3,-6l2006,65r3,-5l2012,55r3,-4l2018,47r3,-4l2025,38r4,-2l2034,31r4,-3l2042,24r6,-3l2054,19r4,-3l2065,14r6,-2l2077,10r7,-3l2090,6r7,-2l2104,3r8,l2119,2r7,l2135,2r8,-2l2143,r2,2l2148,2r3,l2153,2r3,l2159,2r5,l2166,2r3,1l2172,3r3,l2178,3r4,1l2185,4r3,l2191,6r4,l2198,6r3,1l2204,7r4,2l2211,9r3,l2217,10r3,l2224,12r3,l2230,13r3,l2236,14r3,l2243,14xe" fillcolor="black" stroked="f">
                      <v:path arrowok="t" o:connecttype="custom" o:connectlocs="195792,63902;158320,57324;124595,57324;97428,67661;89933,83636;96491,98672;115227,109009;215465,159755;246379,198284;250127,250909;204223,309172;111480,330786;70260,328907;21546,321389;29041,260306;74944,270643;111480,272523;146141,264065;158320,244331;157383,231174;146141,220837;48714,177610;11242,140960;0,95853;27167,33830;103985,2819;159257,2819;203286,8458;394395,6578;1166321,6578;1481087,6578;1821147,324208;2094694,73299;2055348,61083;2016939,57324;1985088,60143;1966352,74239;1964478,90214;1973846,102431;2056285,138141;2104062,172911;2126545,216139;2114367,276281;2049727,322328;1973846,330786;1927006,327027;1879229,317630;1918575,265944;1963541,272523;2000077,270643;2025371,259366;2031928,241511;2027244,227415;2013192,216139;1905460,167272;1876419,125924;1875482,70480;1924196,17855;2007571,0;2046917,3759;2089073,12217" o:connectangles="0,0,0,0,0,0,0,0,0,0,0,0,0,0,0,0,0,0,0,0,0,0,0,0,0,0,0,0,0,0,0,0,0,0,0,0,0,0,0,0,0,0,0,0,0,0,0,0,0,0,0,0,0,0,0,0,0,0,0,0,0"/>
                      <o:lock v:ext="edit" verticies="t"/>
                    </v:shape>
                    <v:shape id="Freeform 14" o:spid="_x0000_s1029" style="position:absolute;left:318;width:2529;height:3307;visibility:visible;mso-wrap-style:square;v-text-anchor:top" coordsize="270,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" path="m245,14r,65l245,79r-4,l238,78r-3,-2l233,75r-5,-1l225,72r-3,l220,71r-5,-2l212,69r-3,-1l207,68r-3,-1l201,67r-5,-2l194,65r-3,-1l188,64r-3,l182,62r-3,l176,62r-3,-1l170,61r-1,l166,61r-3,l160,61r-2,l156,61r-3,l152,60r,l147,61r-2,l142,61r-3,l136,61r-3,l130,62r-3,l126,62r-3,2l120,64r-1,1l116,65r-2,2l111,68r-1,l108,69r-1,2l106,72r-2,l103,74r-2,1l100,76r-2,2l98,79r-1,2l97,82r-1,l96,84r,1l96,86r,2l96,88r,1l96,91r,1l96,93r,2l96,96r1,l97,98r,1l98,100r,l100,102r,1l101,103r2,2l104,105r,1l106,108r1,l108,109r2,l111,110r2,2l114,112r2,1l117,113r3,2l121,115r2,1l126,116r1,1l130,117r64,30l194,147r4,3l202,153r5,1l211,157r4,3l220,163r2,1l227,167r3,3l234,172r3,3l240,178r3,3l245,184r3,3l251,189r2,3l256,195r1,3l258,201r2,4l261,208r2,3l264,215r2,3l267,222r,3l269,229r,3l269,236r,4l270,243r,l269,250r,6l267,261r,6l266,273r-3,5l261,283r-3,5l256,292r-3,6l250,302r-5,5l241,311r-4,4l233,319r-5,3l222,326r-4,3l212,332r-5,3l201,338r-7,2l188,342r-7,3l173,346r-7,2l159,349r-9,1l143,352r-9,l126,352r-7,l119,352r-5,l111,352r-3,l106,352r-5,l98,352r-2,l93,352r-5,l85,352r-2,-2l78,350r-3,l72,350r-4,-1l65,349r-4,l58,348r-4,l51,348r-5,-2l42,346r-3,-1l35,345r-3,l28,343r-5,-1l21,342r-5,-2l12,340,8,339,5,338r,-70l5,268r3,2l12,271r4,2l21,274r2,2l28,277r3,l35,278r4,2l42,280r4,1l49,283r5,l57,284r2,l64,285r3,l70,287r4,l77,287r3,1l83,288r2,l90,290r3,l96,290r2,l101,290r3,l107,290r3,l113,290r,l116,290r3,l123,290r3,l129,290r3,-2l134,288r3,l140,287r3,l145,285r2,l150,284r2,-1l153,283r3,-2l158,280r1,-2l160,277r2,-1l163,274r2,-1l165,271r1,-1l168,268r,-1l169,266r,-2l169,261r,-1l169,259r1,-3l170,256r-1,l169,254r,l169,253r,-1l169,252r,-2l169,249r-1,l168,247r,-1l168,246r-2,-2l166,243r-1,l165,242r,l163,240r-1,-1l162,239r-2,-2l160,237r-1,-1l158,236r-2,-1l155,235r,-2l153,232r-1,l150,230r-1,l147,229,75,201r,l70,199r-5,-3l61,195r-4,-3l52,189r-4,-1l45,185r-4,-3l38,180r-5,-3l31,174r-3,-3l25,168r-3,-3l21,163r-3,-3l15,157r-2,-4l12,150,9,147,8,143,6,140,5,136r,-3l3,129,2,126r,-4l,117r,-2l,110r,-4l,102r,l,96,,91,2,85r,-6l3,75,5,69,8,65r2,-5l12,55r3,-4l19,47r3,-4l26,38r3,-2l33,31r6,-3l44,24r4,-3l54,19r5,-3l65,14r6,-2l77,10,84,7,90,6,97,4r7,-1l111,3r8,-1l127,2r7,l143,r,l146,2r3,l152,2r3,l158,2r2,l165,2r3,l170,3r3,l178,3r3,l183,4r3,l191,4r3,2l196,6r5,l204,7r3,l209,9r5,l217,9r3,1l222,10r5,2l230,12r3,1l235,13r3,1l241,14r4,e" filled="f" strokeweight="0">
                      <v:path arrowok="t" o:connecttype="custom" o:connectlocs="218275,70480;195792,63902;176119,60143;158320,57324;142394,56384;124595,57324;108669,61083;97428,67661;90870,77058;89933,83636;90870,92094;96491,98672;103985,103371;115227,109009;189234,143779;215465,159755;235138,177610;246379,198284;252000,221777;250127,250909;234201,283799;204223,309172;162067,325148;111480,330786;91807,330786;70260,328907;47777,327027;21546,321389;4684,251848;29041,260306;53398,266884;74944,270643;94617,272523;111480,272523;131153,269703;146141,264065;154573,254668;158320,244331;158320,237752;157383,231174;152699,225536;146141,220837;137710,215199;48714,177610;26231,160694;11242,140960;1874,118406;0,95853;7494,61083;27167,33830;60892,13156;103985,2819;139584,1879;159257,2819;181740,5638;203286,8458;222959,13156" o:connectangles="0,0,0,0,0,0,0,0,0,0,0,0,0,0,0,0,0,0,0,0,0,0,0,0,0,0,0,0,0,0,0,0,0,0,0,0,0,0,0,0,0,0,0,0,0,0,0,0,0,0,0,0,0,0,0,0,0"/>
                    </v:shape>
                    <v:rect id="Rectangle 15" o:spid="_x0000_s1030" style="position:absolute;left:3297;top:65;width:965;height:3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" filled="f" strokeweight="0"/>
                    <v:shape id="Freeform 16" o:spid="_x0000_s1031" style="position:absolute;left:5021;top:65;width:2435;height:3177;visibility:visible;mso-wrap-style:square;v-text-anchor:top" coordsize="260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" path="m255,r,62l101,62r,75l237,137r,57l101,194r,79l260,273r,65l,338,,,255,e" filled="f" strokeweight="0">
                      <v:path arrowok="t" o:connecttype="custom" o:connectlocs="238885,0;238885,58263;94617,58263;94617,128743;222023,128743;222023,182308;94617,182308;94617,256547;243569,256547;243569,317629;0,317629;0,0;238885,0" o:connectangles="0,0,0,0,0,0,0,0,0,0,0,0,0"/>
                    </v:shape>
                    <v:shape id="Freeform 17" o:spid="_x0000_s1032" style="position:absolute;left:7981;top:65;width:4000;height:3205;visibility:visible;mso-wrap-style:square;v-text-anchor:top" coordsize="427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" path="m427,r,338l327,338r,-223l228,341r-61,l71,115r,223l,338,,,128,r85,206l304,,427,e" filled="f" strokeweight="0">
                      <v:path arrowok="t" o:connecttype="custom" o:connectlocs="400015,0;400015,317630;306335,317630;306335,108069;213591,320449;156446,320449;66513,108069;66513,317630;0,317630;0,0;119911,0;199539,193585;284788,0;400015,0" o:connectangles="0,0,0,0,0,0,0,0,0,0,0,0,0,0"/>
                    </v:shape>
                    <v:shape id="Freeform 18" o:spid="_x0000_s1033" style="position:absolute;left:12721;top:65;width:2436;height:3177;visibility:visible;mso-wrap-style:square;v-text-anchor:top" coordsize="260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" path="m257,r,62l100,62r,75l237,137r,57l100,194r,79l260,273r,65l,338,,,257,e" filled="f" strokeweight="0">
                      <v:path arrowok="t" o:connecttype="custom" o:connectlocs="240759,0;240759,58263;93680,58263;93680,128743;222023,128743;222023,182308;93680,182308;93680,256547;243569,256547;243569,317629;0,317629;0,0;240759,0" o:connectangles="0,0,0,0,0,0,0,0,0,0,0,0,0"/>
                    </v:shape>
                    <v:shape id="Freeform 19" o:spid="_x0000_s1034" style="position:absolute;left:15691;top:65;width:2838;height:3177;visibility:visible;mso-wrap-style:square;v-text-anchor:top" coordsize="303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" path="m303,r,338l194,338,70,120r,218l,338,,,114,,233,213,233,r70,e" filled="f" strokeweight="0">
                      <v:path arrowok="t" o:connecttype="custom" o:connectlocs="283852,0;283852,317629;181740,317629;65576,112768;65576,317629;0,317629;0,0;106796,0;218276,200163;218276,0;283852,0" o:connectangles="0,0,0,0,0,0,0,0,0,0,0"/>
                    </v:shape>
                    <v:shape id="Freeform 20" o:spid="_x0000_s1035" style="position:absolute;left:19045;width:2557;height:3307;visibility:visible;mso-wrap-style:square;v-text-anchor:top" coordsize="273,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" path="m244,14r,65l244,79r-4,l237,78r-3,-2l231,75r-3,-1l225,72r-3,l219,71r-3,-2l214,69r-5,-1l206,68r-3,-1l201,67r-3,-2l195,65r-3,-1l189,64r-3,l183,62r-3,l177,62r-2,-1l172,61r-3,l166,61r-3,l160,61r-3,l154,61r-2,l150,60r,l146,61r-3,l140,61r-3,l134,61r-1,l130,62r-3,l126,62r-3,2l120,64r-2,1l117,65r-3,2l113,68r-2,l110,69r-2,2l107,72r-2,l104,74r-1,1l103,76r-2,2l100,79r,2l98,82r,l98,84r,1l98,86r,2l98,88r,1l98,91r,1l98,93r,2l98,96r,l98,98r2,1l100,100r,l101,102r,1l103,103r,2l104,105r,1l105,108r2,l108,109r,l110,110r1,2l113,112r2,1l117,113r1,2l120,115r3,1l124,116r3,1l130,117r66,30l196,147r5,3l205,153r3,1l212,157r4,3l221,163r3,1l228,167r3,3l234,172r4,3l241,178r3,3l247,184r3,3l251,189r3,3l257,195r1,3l260,202r3,3l264,209r1,3l267,215r1,4l268,223r2,3l271,230r,5l271,239r,4l273,246r,l271,253r,6l270,264r,4l268,274r-3,6l264,284r-3,6l258,294r-3,4l251,304r-3,4l244,311r-4,4l235,319r-4,3l225,326r-6,3l214,332r-6,3l202,338r-6,2l189,343r-7,2l176,346r-7,2l160,349r-7,1l146,352r-9,l128,352r-7,l121,352r-4,l114,352r-3,l108,352r-4,l101,352r-3,l94,352r-3,l87,352r-3,-2l81,350r-4,l74,350r-5,-1l66,349r-4,l58,348r-3,l51,348r-3,-2l43,346r-3,-1l36,345r-4,l29,343r-4,-1l22,342r-5,-2l15,340r-5,-1l7,338r,-70l7,268r3,2l15,271r2,2l22,274r3,2l29,277r3,l36,278r3,2l42,280r4,1l49,283r4,l56,284r5,l64,285r2,l71,287r3,l77,287r4,1l84,288r3,l90,290r4,l97,290r3,l103,290r2,l108,290r3,l115,290r,l118,290r3,l124,290r3,l130,290r3,-2l136,288r3,l140,287r3,l146,285r1,l150,284r2,-1l154,283r2,-2l157,280r2,-2l160,278r2,-1l163,276r2,-2l166,273r1,-2l167,270r2,-2l169,267r1,-1l170,264r,-1l170,261r2,-2l172,259r-2,l170,257r,-1l170,254r,-1l170,253r,-1l169,250r,-1l169,249r-2,-2l167,246r,l166,244r,-1l165,242r,l163,240r,l162,239r-2,-2l160,237r-1,-1l157,236r-1,-1l156,235r-2,-2l153,232r-1,l150,230r-1,l149,229,78,201r,l72,199r-4,-3l62,195r-4,-3l53,191r-4,-3l46,185r-4,-3l39,180r-4,-2l32,175r-3,-3l26,170r-3,-3l20,164r-3,-4l16,157r-3,-3l12,151r-2,-4l7,144,6,141,4,137r,-3l3,130,2,126r,-3l,119r,-4l,110r,-4l,102r,l,96,,91,2,85r,-6l3,75,6,69,7,65r3,-5l13,55r3,-4l19,47r3,-4l26,38r4,-2l35,31r4,-3l43,24r6,-3l55,19r4,-3l66,14r6,-2l78,10,85,7,91,6,98,4r7,-1l113,3r7,-1l127,2r9,l144,r,l146,2r3,l152,2r2,l157,2r3,l165,2r2,l170,3r3,l176,3r3,l183,4r3,l189,4r3,2l196,6r3,l202,7r3,l209,9r3,l215,9r3,1l221,10r4,2l228,12r3,1l234,13r3,1l240,14r4,e" filled="f" strokeweight="0">
                      <v:path arrowok="t" o:connecttype="custom" o:connectlocs="216401,70480;195792,63902;177056,60143;158320,57324;140520,56384;124595,57324;109606,61083;98364,67661;91807,77058;91807,83636;91807,92094;96491,98672;103048,103371;115227,109009;192044,143779;216401,159755;235137,177610;248253,199223;253873,224596;252937,251848;235137,285679;205160,309172;164877,325148;113353,330786;94617,330786;72134,328907;47777,327027;23420,321389;6558,251848;29978,260306;52461,266884;75881,270643;96491,272523;113353,272523;131152,269703;146141,264065;155509,256547;159256,247150;159256,238692;156446,232114;152699,225536;146141,220837;139584,215199;49651,179489;27167,161634;11242,141900;1874,118406;0,95853;6558,61083;28104,33830;61829,13156;105859,2819;139584,1879;159256,2819;179866,5638;201412,8458;222022,13156" o:connectangles="0,0,0,0,0,0,0,0,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6345" w:type="dxa"/>
          <w:shd w:val="clear" w:color="auto" w:fill="auto"/>
          <w:tcMar>
            <w:left w:w="68" w:type="dxa"/>
            <w:right w:w="68" w:type="dxa"/>
          </w:tcMar>
        </w:tcPr>
        <w:p w:rsidR="00121D67" w:rsidRDefault="00C46A51">
          <w:pPr>
            <w:widowControl w:val="0"/>
            <w:tabs>
              <w:tab w:val="right" w:pos="9072"/>
            </w:tabs>
            <w:jc w:val="right"/>
            <w:rPr>
              <w:b/>
              <w:snapToGrid w:val="0"/>
              <w:sz w:val="18"/>
              <w:szCs w:val="18"/>
              <w:lang w:val="en-GB"/>
            </w:rPr>
          </w:pPr>
          <w:r>
            <w:rPr>
              <w:b/>
              <w:snapToGrid w:val="0"/>
              <w:sz w:val="18"/>
              <w:szCs w:val="18"/>
              <w:lang w:val="en-GB"/>
            </w:rPr>
            <w:t>Report</w:t>
          </w:r>
        </w:p>
        <w:p w:rsidR="00121D67" w:rsidRDefault="00C46A51">
          <w:pPr>
            <w:widowControl w:val="0"/>
            <w:tabs>
              <w:tab w:val="right" w:pos="9072"/>
            </w:tabs>
            <w:jc w:val="right"/>
            <w:rPr>
              <w:b/>
              <w:snapToGrid w:val="0"/>
              <w:sz w:val="18"/>
              <w:szCs w:val="18"/>
              <w:lang w:val="en-GB"/>
            </w:rPr>
          </w:pPr>
          <w:r>
            <w:rPr>
              <w:b/>
              <w:snapToGrid w:val="0"/>
              <w:sz w:val="18"/>
              <w:szCs w:val="18"/>
              <w:lang w:val="en-GB"/>
            </w:rPr>
            <w:t>Short Title of Report</w:t>
          </w:r>
        </w:p>
        <w:p w:rsidR="00121D67" w:rsidRDefault="00C46A51">
          <w:pPr>
            <w:widowControl w:val="0"/>
            <w:tabs>
              <w:tab w:val="right" w:pos="9072"/>
            </w:tabs>
            <w:jc w:val="right"/>
            <w:rPr>
              <w:snapToGrid w:val="0"/>
              <w:sz w:val="16"/>
              <w:szCs w:val="16"/>
              <w:lang w:val="en-GB"/>
            </w:rPr>
          </w:pPr>
          <w:r>
            <w:rPr>
              <w:snapToGrid w:val="0"/>
              <w:sz w:val="16"/>
              <w:szCs w:val="16"/>
              <w:lang w:val="en-GB"/>
            </w:rPr>
            <w:t>Document ID: PG-</w:t>
          </w:r>
          <w:proofErr w:type="spellStart"/>
          <w:r>
            <w:rPr>
              <w:snapToGrid w:val="0"/>
              <w:sz w:val="16"/>
              <w:szCs w:val="16"/>
              <w:lang w:val="en-GB"/>
            </w:rPr>
            <w:t>dept</w:t>
          </w:r>
          <w:proofErr w:type="spellEnd"/>
          <w:r>
            <w:rPr>
              <w:snapToGrid w:val="0"/>
              <w:sz w:val="16"/>
              <w:szCs w:val="16"/>
              <w:lang w:val="en-GB"/>
            </w:rPr>
            <w:t xml:space="preserve"> no-60-project no–doc no-rev no</w:t>
          </w:r>
        </w:p>
        <w:p w:rsidR="00121D67" w:rsidRDefault="00C46A51">
          <w:pPr>
            <w:widowControl w:val="0"/>
            <w:tabs>
              <w:tab w:val="right" w:pos="9072"/>
            </w:tabs>
            <w:jc w:val="right"/>
            <w:rPr>
              <w:snapToGrid w:val="0"/>
              <w:sz w:val="16"/>
              <w:szCs w:val="16"/>
              <w:lang w:val="en-GB"/>
            </w:rPr>
          </w:pPr>
          <w:r>
            <w:rPr>
              <w:snapToGrid w:val="0"/>
              <w:sz w:val="16"/>
              <w:szCs w:val="16"/>
              <w:lang w:val="en-GB"/>
            </w:rPr>
            <w:t>Date of Report</w:t>
          </w:r>
        </w:p>
        <w:p w:rsidR="00121D67" w:rsidRDefault="00C46A51">
          <w:pPr>
            <w:widowControl w:val="0"/>
            <w:tabs>
              <w:tab w:val="right" w:pos="9072"/>
            </w:tabs>
            <w:jc w:val="right"/>
            <w:rPr>
              <w:snapToGrid w:val="0"/>
              <w:sz w:val="16"/>
              <w:szCs w:val="16"/>
              <w:lang w:val="en-GB"/>
            </w:rPr>
          </w:pPr>
          <w:r>
            <w:rPr>
              <w:snapToGrid w:val="0"/>
              <w:sz w:val="16"/>
              <w:szCs w:val="16"/>
              <w:lang w:val="en-GB"/>
            </w:rPr>
            <w:t>Strictly confidential/Confidential/For internal use only/Restricted release</w:t>
          </w:r>
        </w:p>
        <w:p w:rsidR="00121D67" w:rsidRDefault="00121D67">
          <w:pPr>
            <w:widowControl w:val="0"/>
            <w:tabs>
              <w:tab w:val="right" w:pos="9072"/>
            </w:tabs>
            <w:jc w:val="right"/>
            <w:rPr>
              <w:snapToGrid w:val="0"/>
              <w:sz w:val="12"/>
              <w:szCs w:val="12"/>
              <w:lang w:val="en-GB"/>
            </w:rPr>
          </w:pPr>
        </w:p>
      </w:tc>
    </w:tr>
  </w:tbl>
  <w:p w:rsidR="00121D67" w:rsidRDefault="00121D67">
    <w:pPr>
      <w:pStyle w:val="Zaglavljestranic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E1C06"/>
    <w:multiLevelType w:val="multilevel"/>
    <w:tmpl w:val="5E043714"/>
    <w:lvl w:ilvl="0">
      <w:start w:val="1"/>
      <w:numFmt w:val="decimal"/>
      <w:lvlText w:val="%1.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19912E6"/>
    <w:multiLevelType w:val="multilevel"/>
    <w:tmpl w:val="47B0BCE0"/>
    <w:lvl w:ilvl="0">
      <w:start w:val="1"/>
      <w:numFmt w:val="decimal"/>
      <w:pStyle w:val="Naslov1"/>
      <w:lvlText w:val="%1."/>
      <w:lvlJc w:val="left"/>
      <w:pPr>
        <w:tabs>
          <w:tab w:val="num" w:pos="574"/>
        </w:tabs>
        <w:ind w:left="574" w:hanging="574"/>
      </w:pPr>
      <w:rPr>
        <w:rFonts w:hint="default"/>
      </w:rPr>
    </w:lvl>
    <w:lvl w:ilvl="1">
      <w:start w:val="1"/>
      <w:numFmt w:val="decimal"/>
      <w:pStyle w:val="Naslov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slov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slov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9B66CFB"/>
    <w:multiLevelType w:val="multilevel"/>
    <w:tmpl w:val="1C8C956E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BA308D"/>
    <w:multiLevelType w:val="hybridMultilevel"/>
    <w:tmpl w:val="9A809CD0"/>
    <w:lvl w:ilvl="0" w:tplc="5B066868">
      <w:start w:val="1"/>
      <w:numFmt w:val="upperLetter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 w:tplc="7DF251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efaultTableStyle w:val="Svetlakoordinatnamreatabele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D67"/>
    <w:rsid w:val="00022CF1"/>
    <w:rsid w:val="000334F1"/>
    <w:rsid w:val="00054355"/>
    <w:rsid w:val="00063A9C"/>
    <w:rsid w:val="00077310"/>
    <w:rsid w:val="000B600C"/>
    <w:rsid w:val="00121D67"/>
    <w:rsid w:val="001458DF"/>
    <w:rsid w:val="001501B2"/>
    <w:rsid w:val="00187461"/>
    <w:rsid w:val="001B119F"/>
    <w:rsid w:val="00210AC0"/>
    <w:rsid w:val="00231531"/>
    <w:rsid w:val="00281A6D"/>
    <w:rsid w:val="002C1B11"/>
    <w:rsid w:val="002D0E36"/>
    <w:rsid w:val="003162EF"/>
    <w:rsid w:val="00317556"/>
    <w:rsid w:val="00357156"/>
    <w:rsid w:val="00370F24"/>
    <w:rsid w:val="0038294C"/>
    <w:rsid w:val="003974E5"/>
    <w:rsid w:val="00406850"/>
    <w:rsid w:val="00412D1D"/>
    <w:rsid w:val="00412D2A"/>
    <w:rsid w:val="00436E3D"/>
    <w:rsid w:val="00473C62"/>
    <w:rsid w:val="00475391"/>
    <w:rsid w:val="0051038C"/>
    <w:rsid w:val="00512256"/>
    <w:rsid w:val="00553EBF"/>
    <w:rsid w:val="00560941"/>
    <w:rsid w:val="005C464B"/>
    <w:rsid w:val="005D62E3"/>
    <w:rsid w:val="0060728E"/>
    <w:rsid w:val="006804E2"/>
    <w:rsid w:val="006A626F"/>
    <w:rsid w:val="006D732A"/>
    <w:rsid w:val="00730541"/>
    <w:rsid w:val="007567DB"/>
    <w:rsid w:val="007C098D"/>
    <w:rsid w:val="007D02A3"/>
    <w:rsid w:val="007E7E4C"/>
    <w:rsid w:val="00803C4C"/>
    <w:rsid w:val="0080415D"/>
    <w:rsid w:val="0083523F"/>
    <w:rsid w:val="00843D62"/>
    <w:rsid w:val="008519FB"/>
    <w:rsid w:val="008610EF"/>
    <w:rsid w:val="008D2942"/>
    <w:rsid w:val="009D1EAE"/>
    <w:rsid w:val="009F7C9C"/>
    <w:rsid w:val="00A1346B"/>
    <w:rsid w:val="00A92D2C"/>
    <w:rsid w:val="00AA646C"/>
    <w:rsid w:val="00AC2658"/>
    <w:rsid w:val="00B9598A"/>
    <w:rsid w:val="00C46A51"/>
    <w:rsid w:val="00C8344D"/>
    <w:rsid w:val="00CC161A"/>
    <w:rsid w:val="00D2666F"/>
    <w:rsid w:val="00E8226F"/>
    <w:rsid w:val="00EC64AA"/>
    <w:rsid w:val="00EE55D0"/>
    <w:rsid w:val="00EF25B9"/>
    <w:rsid w:val="00F56DA6"/>
    <w:rsid w:val="00FA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64F542"/>
  <w15:docId w15:val="{99384AA6-7259-468C-8266-D04B846B7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lang w:val="da-DK" w:eastAsia="da-DK"/>
    </w:rPr>
  </w:style>
  <w:style w:type="paragraph" w:styleId="Naslov1">
    <w:name w:val="heading 1"/>
    <w:basedOn w:val="Normal"/>
    <w:next w:val="Normal"/>
    <w:autoRedefine/>
    <w:qFormat/>
    <w:pPr>
      <w:keepNext/>
      <w:numPr>
        <w:numId w:val="2"/>
      </w:numPr>
      <w:spacing w:before="360" w:after="120"/>
      <w:ind w:left="573" w:hanging="573"/>
      <w:outlineLvl w:val="0"/>
    </w:pPr>
    <w:rPr>
      <w:b/>
      <w:snapToGrid w:val="0"/>
      <w:sz w:val="24"/>
    </w:rPr>
  </w:style>
  <w:style w:type="paragraph" w:styleId="Naslov2">
    <w:name w:val="heading 2"/>
    <w:basedOn w:val="Normal"/>
    <w:next w:val="Norma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Cs w:val="28"/>
      <w:lang w:val="en-GB"/>
    </w:rPr>
  </w:style>
  <w:style w:type="paragraph" w:styleId="Naslov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240"/>
      <w:outlineLvl w:val="2"/>
    </w:pPr>
    <w:rPr>
      <w:rFonts w:cs="Arial"/>
      <w:b/>
      <w:bCs/>
      <w:szCs w:val="26"/>
    </w:rPr>
  </w:style>
  <w:style w:type="paragraph" w:styleId="Naslov4">
    <w:name w:val="heading 4"/>
    <w:basedOn w:val="Normal"/>
    <w:next w:val="Normal"/>
    <w:autoRedefine/>
    <w:qFormat/>
    <w:pPr>
      <w:keepNext/>
      <w:numPr>
        <w:ilvl w:val="3"/>
        <w:numId w:val="2"/>
      </w:numPr>
      <w:spacing w:before="240"/>
      <w:outlineLvl w:val="3"/>
    </w:pPr>
    <w:rPr>
      <w:b/>
      <w:bCs/>
      <w:szCs w:val="28"/>
    </w:rPr>
  </w:style>
  <w:style w:type="paragraph" w:styleId="Naslov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slov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Naslov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Naslov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Naslov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Zaglavljestranice">
    <w:name w:val="header"/>
    <w:basedOn w:val="Normal"/>
    <w:pPr>
      <w:tabs>
        <w:tab w:val="center" w:pos="4819"/>
        <w:tab w:val="right" w:pos="9638"/>
      </w:tabs>
    </w:pPr>
  </w:style>
  <w:style w:type="paragraph" w:styleId="Podnojestranice">
    <w:name w:val="footer"/>
    <w:basedOn w:val="Normal"/>
    <w:pPr>
      <w:tabs>
        <w:tab w:val="center" w:pos="4819"/>
        <w:tab w:val="right" w:pos="9638"/>
      </w:tabs>
    </w:pPr>
  </w:style>
  <w:style w:type="table" w:styleId="Koordinatnamreatabele">
    <w:name w:val="Table Grid"/>
    <w:basedOn w:val="Normalnatabel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eza">
    <w:name w:val="Hyperlink"/>
    <w:uiPriority w:val="99"/>
    <w:rPr>
      <w:color w:val="0000FF"/>
      <w:u w:val="single"/>
    </w:rPr>
  </w:style>
  <w:style w:type="paragraph" w:customStyle="1" w:styleId="ReportFrontSubtitle">
    <w:name w:val="Report Front Subtitle"/>
    <w:basedOn w:val="Normal"/>
    <w:link w:val="ReportFrontSubtitleTegnTegn"/>
    <w:autoRedefine/>
    <w:pPr>
      <w:framePr w:hSpace="141" w:wrap="around" w:vAnchor="text" w:hAnchor="margin" w:y="3199"/>
    </w:pPr>
    <w:rPr>
      <w:b/>
      <w:noProof/>
      <w:snapToGrid w:val="0"/>
      <w:sz w:val="28"/>
      <w:szCs w:val="28"/>
      <w:lang w:val="en-GB"/>
    </w:rPr>
  </w:style>
  <w:style w:type="character" w:customStyle="1" w:styleId="ReportFrontSubtitleTegnTegn">
    <w:name w:val="Report Front Subtitle Tegn Tegn"/>
    <w:link w:val="ReportFrontSubtitle"/>
    <w:rPr>
      <w:rFonts w:ascii="Arial" w:hAnsi="Arial"/>
      <w:b/>
      <w:noProof/>
      <w:snapToGrid w:val="0"/>
      <w:sz w:val="28"/>
      <w:szCs w:val="28"/>
      <w:lang w:val="en-GB" w:eastAsia="da-DK" w:bidi="ar-SA"/>
    </w:rPr>
  </w:style>
  <w:style w:type="paragraph" w:customStyle="1" w:styleId="ReportFrontTitle">
    <w:name w:val="Report Front Title"/>
    <w:basedOn w:val="Normal"/>
    <w:pPr>
      <w:widowControl w:val="0"/>
    </w:pPr>
    <w:rPr>
      <w:rFonts w:cs="Arial"/>
      <w:b/>
      <w:snapToGrid w:val="0"/>
      <w:sz w:val="48"/>
      <w:szCs w:val="48"/>
      <w:lang w:val="en-GB"/>
    </w:rPr>
  </w:style>
  <w:style w:type="paragraph" w:styleId="SADRAJ1">
    <w:name w:val="toc 1"/>
    <w:basedOn w:val="Normal"/>
    <w:next w:val="Normal"/>
    <w:autoRedefine/>
    <w:uiPriority w:val="39"/>
    <w:pPr>
      <w:spacing w:before="120"/>
      <w:jc w:val="left"/>
    </w:pPr>
    <w:rPr>
      <w:b/>
      <w:bCs/>
    </w:rPr>
  </w:style>
  <w:style w:type="paragraph" w:styleId="SADRAJ2">
    <w:name w:val="toc 2"/>
    <w:basedOn w:val="Normal"/>
    <w:next w:val="Normal"/>
    <w:autoRedefine/>
    <w:semiHidden/>
    <w:pPr>
      <w:ind w:left="198"/>
      <w:jc w:val="left"/>
    </w:pPr>
    <w:rPr>
      <w:iCs/>
    </w:rPr>
  </w:style>
  <w:style w:type="table" w:styleId="Svetlakoordinatnamreatabele">
    <w:name w:val="Grid Table Light"/>
    <w:basedOn w:val="Normalnatabela"/>
    <w:uiPriority w:val="40"/>
    <w:rsid w:val="00317556"/>
    <w:pPr>
      <w:spacing w:before="40" w:after="40"/>
    </w:pPr>
    <w:rPr>
      <w:rFonts w:ascii="Arial" w:hAnsi="Aria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</w:style>
  <w:style w:type="table" w:styleId="Svetlatabelakoordinatnemree1akcenat4">
    <w:name w:val="Grid Table 1 Light Accent 4"/>
    <w:basedOn w:val="Normalnatabela"/>
    <w:uiPriority w:val="46"/>
    <w:rsid w:val="007E7E4C"/>
    <w:tblPr>
      <w:tblStyleRowBandSize w:val="1"/>
      <w:tblStyleColBandSize w:val="1"/>
      <w:tblBorders>
        <w:top w:val="single" w:sz="4" w:space="0" w:color="F8C7B2" w:themeColor="accent4" w:themeTint="66"/>
        <w:left w:val="single" w:sz="4" w:space="0" w:color="F8C7B2" w:themeColor="accent4" w:themeTint="66"/>
        <w:bottom w:val="single" w:sz="4" w:space="0" w:color="F8C7B2" w:themeColor="accent4" w:themeTint="66"/>
        <w:right w:val="single" w:sz="4" w:space="0" w:color="F8C7B2" w:themeColor="accent4" w:themeTint="66"/>
        <w:insideH w:val="single" w:sz="4" w:space="0" w:color="F8C7B2" w:themeColor="accent4" w:themeTint="66"/>
        <w:insideV w:val="single" w:sz="4" w:space="0" w:color="F8C7B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4AB8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AB8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onus.d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Siemens\SCF\templates\Siemens%20Wind%20Power\0.5%20Wind%20Power%20Basis\E%20W%20Report_60_en.dot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FF2E3"/>
      </a:accent1>
      <a:accent2>
        <a:srgbClr val="FCD5A6"/>
      </a:accent2>
      <a:accent3>
        <a:srgbClr val="FAB45E"/>
      </a:accent3>
      <a:accent4>
        <a:srgbClr val="EE753F"/>
      </a:accent4>
      <a:accent5>
        <a:srgbClr val="CD3454"/>
      </a:accent5>
      <a:accent6>
        <a:srgbClr val="BA0E49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EC4CF-051B-496D-88AC-70BDD7F0F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 W Report_60_en.dot</Template>
  <TotalTime>71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Report, en</vt:lpstr>
      <vt:lpstr>Report, en</vt:lpstr>
    </vt:vector>
  </TitlesOfParts>
  <Manager>weisssabine@siemens.com</Manager>
  <Company>Siemens Wind Power A/S</Company>
  <LinksUpToDate>false</LinksUpToDate>
  <CharactersWithSpaces>587</CharactersWithSpaces>
  <SharedDoc>false</SharedDoc>
  <HLinks>
    <vt:vector size="36" baseType="variant">
      <vt:variant>
        <vt:i4>1245236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_Toc355078597</vt:lpwstr>
      </vt:variant>
      <vt:variant>
        <vt:i4>1245236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_Toc355078596</vt:lpwstr>
      </vt:variant>
      <vt:variant>
        <vt:i4>1245236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_Toc355078595</vt:lpwstr>
      </vt:variant>
      <vt:variant>
        <vt:i4>1245236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_Toc355078594</vt:lpwstr>
      </vt:variant>
      <vt:variant>
        <vt:i4>1245236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_Toc355078593</vt:lpwstr>
      </vt:variant>
      <vt:variant>
        <vt:i4>2031631</vt:i4>
      </vt:variant>
      <vt:variant>
        <vt:i4>15</vt:i4>
      </vt:variant>
      <vt:variant>
        <vt:i4>0</vt:i4>
      </vt:variant>
      <vt:variant>
        <vt:i4>5</vt:i4>
      </vt:variant>
      <vt:variant>
        <vt:lpwstr>http://www.bonus.dk/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en</dc:title>
  <dc:subject>Siemens Wind Power\0.5 Wind Power Basis</dc:subject>
  <dc:creator>Semeria, Anne (PS WP PL TE DEV)</dc:creator>
  <cp:keywords>report rapport engineering</cp:keywords>
  <dc:description>This is Report template._x000d_
        Please obtain Document ID from G:\Document numbering._x000d_
        Please contact Jahongir Hamidov (WP QM&amp;EHS QE PR&amp;SY IMS) if you have any questions regarding this template.</dc:description>
  <cp:lastModifiedBy>Sonja Samardžija</cp:lastModifiedBy>
  <cp:revision>42</cp:revision>
  <cp:lastPrinted>2006-03-08T11:23:00Z</cp:lastPrinted>
  <dcterms:created xsi:type="dcterms:W3CDTF">2016-11-21T09:43:00Z</dcterms:created>
  <dcterms:modified xsi:type="dcterms:W3CDTF">2017-05-19T07:35:00Z</dcterms:modified>
  <cp:category>2014-12-16/sw;2015-01-21/mg;2015-10-07/sw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Include in quick access list">
    <vt:lpwstr>0</vt:lpwstr>
  </property>
  <property fmtid="{D5CDD505-2E9C-101B-9397-08002B2CF9AE}" pid="4" name="display_urn:schemas-microsoft-com:office:office#Editor">
    <vt:lpwstr>Wolsing, Anne (E R WP EN PLM 3)</vt:lpwstr>
  </property>
  <property fmtid="{D5CDD505-2E9C-101B-9397-08002B2CF9AE}" pid="5" name="xd_Signature">
    <vt:lpwstr/>
  </property>
  <property fmtid="{D5CDD505-2E9C-101B-9397-08002B2CF9AE}" pid="6" name="display_urn:schemas-microsoft-com:office:office#Author">
    <vt:lpwstr>Wolsing, Anne (E R WP EN PLM 3)</vt:lpwstr>
  </property>
  <property fmtid="{D5CDD505-2E9C-101B-9397-08002B2CF9AE}" pid="7" name="TemplateUrl">
    <vt:lpwstr/>
  </property>
  <property fmtid="{D5CDD505-2E9C-101B-9397-08002B2CF9AE}" pid="8" name="xd_ProgID">
    <vt:lpwstr/>
  </property>
  <property fmtid="{D5CDD505-2E9C-101B-9397-08002B2CF9AE}" pid="9" name="URL">
    <vt:lpwstr/>
  </property>
  <property fmtid="{D5CDD505-2E9C-101B-9397-08002B2CF9AE}" pid="10" name="_AdHocReviewCycleID">
    <vt:i4>-2133365177</vt:i4>
  </property>
  <property fmtid="{D5CDD505-2E9C-101B-9397-08002B2CF9AE}" pid="11" name="_NewReviewCycle">
    <vt:lpwstr/>
  </property>
  <property fmtid="{D5CDD505-2E9C-101B-9397-08002B2CF9AE}" pid="12" name="_EmailSubject">
    <vt:lpwstr>report</vt:lpwstr>
  </property>
  <property fmtid="{D5CDD505-2E9C-101B-9397-08002B2CF9AE}" pid="13" name="_AuthorEmail">
    <vt:lpwstr>anne.semeria@siemens.com</vt:lpwstr>
  </property>
  <property fmtid="{D5CDD505-2E9C-101B-9397-08002B2CF9AE}" pid="14" name="_AuthorEmailDisplayName">
    <vt:lpwstr>Semeria, Anne (PS WP PL TE DEV)</vt:lpwstr>
  </property>
  <property fmtid="{D5CDD505-2E9C-101B-9397-08002B2CF9AE}" pid="15" name="_ReviewingToolsShownOnce">
    <vt:lpwstr/>
  </property>
</Properties>
</file>